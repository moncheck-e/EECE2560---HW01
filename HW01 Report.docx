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95827" w14:textId="2A9F420A" w:rsidR="00616601" w:rsidRPr="00F57AD3" w:rsidRDefault="00616601" w:rsidP="1951F496">
      <w:pPr>
        <w:spacing w:line="276" w:lineRule="auto"/>
      </w:pPr>
    </w:p>
    <w:p w14:paraId="4E179B06" w14:textId="3E503868" w:rsidR="00ED2DB5" w:rsidRDefault="00ED2DB5" w:rsidP="1951F496">
      <w:pPr>
        <w:spacing w:line="276" w:lineRule="auto"/>
      </w:pPr>
    </w:p>
    <w:p w14:paraId="7F094D1F" w14:textId="77777777" w:rsidR="00CC5AA9" w:rsidRDefault="00CC5AA9" w:rsidP="1951F496">
      <w:pPr>
        <w:spacing w:line="276" w:lineRule="auto"/>
      </w:pPr>
    </w:p>
    <w:p w14:paraId="1CC1DD46" w14:textId="77777777" w:rsidR="00CC5AA9" w:rsidRDefault="00CC5AA9" w:rsidP="1951F496">
      <w:pPr>
        <w:spacing w:line="276" w:lineRule="auto"/>
      </w:pPr>
    </w:p>
    <w:p w14:paraId="7F293C43" w14:textId="77777777" w:rsidR="00CC5AA9" w:rsidRPr="00F57AD3" w:rsidRDefault="00CC5AA9" w:rsidP="1951F496">
      <w:pPr>
        <w:spacing w:line="276" w:lineRule="auto"/>
      </w:pPr>
    </w:p>
    <w:p w14:paraId="7AA31143" w14:textId="1F2215F9" w:rsidR="00ED2DB5" w:rsidRPr="004A2E2C" w:rsidRDefault="00CC5AA9" w:rsidP="1951F496">
      <w:pPr>
        <w:pStyle w:val="Header"/>
        <w:spacing w:line="276" w:lineRule="auto"/>
        <w:jc w:val="center"/>
        <w:rPr>
          <w:b/>
          <w:bCs/>
          <w:sz w:val="40"/>
          <w:szCs w:val="40"/>
        </w:rPr>
      </w:pPr>
      <w:r w:rsidRPr="004A2E2C">
        <w:rPr>
          <w:b/>
          <w:bCs/>
          <w:sz w:val="40"/>
          <w:szCs w:val="40"/>
        </w:rPr>
        <w:t>HW01</w:t>
      </w:r>
    </w:p>
    <w:p w14:paraId="1209912D" w14:textId="4063F949" w:rsidR="00A77A1B" w:rsidRPr="004A2E2C" w:rsidRDefault="430DF489" w:rsidP="00A77A1B">
      <w:pPr>
        <w:spacing w:line="276" w:lineRule="auto"/>
        <w:jc w:val="center"/>
        <w:rPr>
          <w:b/>
          <w:bCs/>
          <w:sz w:val="36"/>
          <w:szCs w:val="36"/>
        </w:rPr>
      </w:pPr>
      <w:r w:rsidRPr="004A2E2C">
        <w:rPr>
          <w:b/>
          <w:bCs/>
          <w:sz w:val="36"/>
          <w:szCs w:val="36"/>
        </w:rPr>
        <w:t>C++</w:t>
      </w:r>
      <w:r w:rsidR="00CC5AA9" w:rsidRPr="004A2E2C">
        <w:rPr>
          <w:b/>
          <w:bCs/>
          <w:sz w:val="36"/>
          <w:szCs w:val="36"/>
        </w:rPr>
        <w:t xml:space="preserve"> Review: OOP</w:t>
      </w:r>
    </w:p>
    <w:p w14:paraId="6BDBF67A" w14:textId="77777777" w:rsidR="00CC5AA9" w:rsidRDefault="00CC5AA9" w:rsidP="1951F496">
      <w:pPr>
        <w:spacing w:line="276" w:lineRule="auto"/>
        <w:jc w:val="center"/>
        <w:rPr>
          <w:sz w:val="32"/>
          <w:szCs w:val="32"/>
          <w:lang w:val="da-DK"/>
        </w:rPr>
      </w:pPr>
    </w:p>
    <w:p w14:paraId="2C44E762" w14:textId="77777777" w:rsidR="00CC5AA9" w:rsidRDefault="00CC5AA9" w:rsidP="004A2E2C">
      <w:pPr>
        <w:spacing w:line="276" w:lineRule="auto"/>
        <w:rPr>
          <w:sz w:val="32"/>
          <w:szCs w:val="32"/>
          <w:lang w:val="da-DK"/>
        </w:rPr>
      </w:pPr>
    </w:p>
    <w:p w14:paraId="7F2DDD5D" w14:textId="77777777" w:rsidR="00CC5AA9" w:rsidRDefault="00CC5AA9" w:rsidP="1951F496">
      <w:pPr>
        <w:spacing w:line="276" w:lineRule="auto"/>
        <w:jc w:val="center"/>
        <w:rPr>
          <w:sz w:val="32"/>
          <w:szCs w:val="32"/>
          <w:lang w:val="da-DK"/>
        </w:rPr>
      </w:pPr>
    </w:p>
    <w:p w14:paraId="364EEC39" w14:textId="0E6D9FCE" w:rsidR="00CC5AA9" w:rsidRDefault="00C17E08" w:rsidP="004A2E2C">
      <w:pPr>
        <w:spacing w:line="276" w:lineRule="auto"/>
        <w:jc w:val="center"/>
        <w:rPr>
          <w:sz w:val="34"/>
          <w:szCs w:val="34"/>
        </w:rPr>
      </w:pPr>
      <w:r w:rsidRPr="20B7BA6D">
        <w:rPr>
          <w:sz w:val="34"/>
          <w:szCs w:val="34"/>
        </w:rPr>
        <w:t xml:space="preserve">Evan </w:t>
      </w:r>
      <w:proofErr w:type="gramStart"/>
      <w:r w:rsidRPr="20B7BA6D">
        <w:rPr>
          <w:sz w:val="34"/>
          <w:szCs w:val="34"/>
        </w:rPr>
        <w:t>Monche</w:t>
      </w:r>
      <w:r w:rsidR="2EB49F51" w:rsidRPr="20B7BA6D">
        <w:rPr>
          <w:sz w:val="34"/>
          <w:szCs w:val="34"/>
        </w:rPr>
        <w:t>c</w:t>
      </w:r>
      <w:r w:rsidRPr="20B7BA6D">
        <w:rPr>
          <w:sz w:val="34"/>
          <w:szCs w:val="34"/>
        </w:rPr>
        <w:t>k</w:t>
      </w:r>
      <w:r w:rsidR="004A2E2C">
        <w:rPr>
          <w:sz w:val="34"/>
          <w:szCs w:val="34"/>
        </w:rPr>
        <w:t xml:space="preserve"> :</w:t>
      </w:r>
      <w:proofErr w:type="gramEnd"/>
      <w:r w:rsidR="004A2E2C">
        <w:rPr>
          <w:sz w:val="34"/>
          <w:szCs w:val="34"/>
        </w:rPr>
        <w:t xml:space="preserve"> </w:t>
      </w:r>
      <w:r w:rsidR="00CC5AA9">
        <w:rPr>
          <w:sz w:val="34"/>
          <w:szCs w:val="34"/>
        </w:rPr>
        <w:t>002905615</w:t>
      </w:r>
    </w:p>
    <w:p w14:paraId="579E0632" w14:textId="77777777" w:rsidR="004A2E2C" w:rsidRPr="005E0EAF" w:rsidRDefault="004A2E2C" w:rsidP="004A2E2C">
      <w:pPr>
        <w:spacing w:line="276" w:lineRule="auto"/>
        <w:jc w:val="center"/>
        <w:rPr>
          <w:sz w:val="34"/>
          <w:szCs w:val="34"/>
        </w:rPr>
      </w:pPr>
      <w:r w:rsidRPr="005E0EAF">
        <w:rPr>
          <w:sz w:val="34"/>
          <w:szCs w:val="34"/>
        </w:rPr>
        <w:t>moncheck.e@northeastern.edu</w:t>
      </w:r>
    </w:p>
    <w:p w14:paraId="0ECC8885" w14:textId="77777777" w:rsidR="004A2E2C" w:rsidRDefault="004A2E2C" w:rsidP="004A2E2C">
      <w:pPr>
        <w:spacing w:line="276" w:lineRule="auto"/>
        <w:jc w:val="center"/>
        <w:rPr>
          <w:sz w:val="34"/>
          <w:szCs w:val="34"/>
        </w:rPr>
      </w:pPr>
    </w:p>
    <w:p w14:paraId="6CB94939" w14:textId="77777777" w:rsidR="004A2E2C" w:rsidRDefault="004A2E2C" w:rsidP="004A2E2C">
      <w:pPr>
        <w:spacing w:line="276" w:lineRule="auto"/>
        <w:jc w:val="center"/>
        <w:rPr>
          <w:sz w:val="34"/>
          <w:szCs w:val="34"/>
        </w:rPr>
      </w:pPr>
    </w:p>
    <w:p w14:paraId="36DD492C" w14:textId="77777777" w:rsidR="004A2E2C" w:rsidRDefault="004A2E2C" w:rsidP="004A2E2C">
      <w:pPr>
        <w:spacing w:line="276" w:lineRule="auto"/>
        <w:jc w:val="center"/>
        <w:rPr>
          <w:sz w:val="34"/>
          <w:szCs w:val="34"/>
        </w:rPr>
      </w:pPr>
    </w:p>
    <w:p w14:paraId="7BEBFAD4" w14:textId="575C3967" w:rsidR="004A2E2C" w:rsidRDefault="004A2E2C" w:rsidP="004A2E2C">
      <w:pPr>
        <w:spacing w:line="276" w:lineRule="auto"/>
        <w:jc w:val="center"/>
        <w:rPr>
          <w:sz w:val="34"/>
          <w:szCs w:val="34"/>
        </w:rPr>
      </w:pPr>
      <w:r>
        <w:rPr>
          <w:sz w:val="34"/>
          <w:szCs w:val="34"/>
        </w:rPr>
        <w:t>Spring 2025</w:t>
      </w:r>
    </w:p>
    <w:p w14:paraId="0E4563EA" w14:textId="09F580DA" w:rsidR="00B13C17" w:rsidRPr="00452182" w:rsidRDefault="00B13C17" w:rsidP="1951F496">
      <w:pPr>
        <w:spacing w:line="276" w:lineRule="auto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Section 1 (MWR </w:t>
      </w:r>
      <w:r w:rsidR="005E0EAF">
        <w:rPr>
          <w:sz w:val="34"/>
          <w:szCs w:val="34"/>
        </w:rPr>
        <w:t>9:15-10:20)</w:t>
      </w:r>
    </w:p>
    <w:p w14:paraId="1BBA5FD4" w14:textId="77777777" w:rsidR="009F0DF3" w:rsidRPr="005E0EAF" w:rsidRDefault="009F0DF3" w:rsidP="1951F496">
      <w:pPr>
        <w:spacing w:line="276" w:lineRule="auto"/>
        <w:jc w:val="center"/>
        <w:rPr>
          <w:sz w:val="34"/>
          <w:szCs w:val="34"/>
        </w:rPr>
      </w:pPr>
    </w:p>
    <w:p w14:paraId="23EDB778" w14:textId="77777777" w:rsidR="00C22C70" w:rsidRDefault="00C22C70" w:rsidP="1951F496">
      <w:pPr>
        <w:spacing w:line="276" w:lineRule="auto"/>
        <w:jc w:val="center"/>
      </w:pPr>
    </w:p>
    <w:p w14:paraId="2A4FC188" w14:textId="77777777" w:rsidR="00CC5AA9" w:rsidRDefault="00CC5AA9" w:rsidP="1951F496">
      <w:pPr>
        <w:spacing w:line="276" w:lineRule="auto"/>
        <w:jc w:val="center"/>
      </w:pPr>
    </w:p>
    <w:p w14:paraId="7A09C877" w14:textId="77777777" w:rsidR="00CC5AA9" w:rsidRDefault="00CC5AA9" w:rsidP="1951F496">
      <w:pPr>
        <w:spacing w:line="276" w:lineRule="auto"/>
        <w:jc w:val="center"/>
      </w:pPr>
    </w:p>
    <w:p w14:paraId="4BF9F4FF" w14:textId="77777777" w:rsidR="00CC5AA9" w:rsidRDefault="00CC5AA9" w:rsidP="1951F496">
      <w:pPr>
        <w:spacing w:line="276" w:lineRule="auto"/>
        <w:jc w:val="center"/>
      </w:pPr>
    </w:p>
    <w:p w14:paraId="50CBF753" w14:textId="77777777" w:rsidR="00CC5AA9" w:rsidRDefault="00CC5AA9" w:rsidP="1951F496">
      <w:pPr>
        <w:spacing w:line="276" w:lineRule="auto"/>
        <w:jc w:val="center"/>
      </w:pPr>
    </w:p>
    <w:p w14:paraId="01F7BE9D" w14:textId="77777777" w:rsidR="00CC5AA9" w:rsidRDefault="00CC5AA9" w:rsidP="1951F496">
      <w:pPr>
        <w:spacing w:line="276" w:lineRule="auto"/>
        <w:jc w:val="center"/>
      </w:pPr>
    </w:p>
    <w:p w14:paraId="0DC0C6FB" w14:textId="77777777" w:rsidR="00CC5AA9" w:rsidRDefault="00CC5AA9" w:rsidP="1951F496">
      <w:pPr>
        <w:spacing w:line="276" w:lineRule="auto"/>
        <w:jc w:val="center"/>
      </w:pPr>
    </w:p>
    <w:p w14:paraId="4F0A11B8" w14:textId="77777777" w:rsidR="00CC5AA9" w:rsidRDefault="00CC5AA9" w:rsidP="1951F496">
      <w:pPr>
        <w:spacing w:line="276" w:lineRule="auto"/>
        <w:jc w:val="center"/>
      </w:pPr>
    </w:p>
    <w:p w14:paraId="24F0E4A5" w14:textId="77777777" w:rsidR="00CC5AA9" w:rsidRDefault="00CC5AA9" w:rsidP="1951F496">
      <w:pPr>
        <w:spacing w:line="276" w:lineRule="auto"/>
        <w:jc w:val="center"/>
      </w:pPr>
    </w:p>
    <w:p w14:paraId="76DC0A25" w14:textId="66103F08" w:rsidR="00357179" w:rsidRDefault="00FA6D45" w:rsidP="00A77A1B">
      <w:pPr>
        <w:spacing w:line="276" w:lineRule="auto"/>
        <w:jc w:val="center"/>
      </w:pPr>
      <w:r>
        <w:t>Due Date:</w:t>
      </w:r>
      <w:r w:rsidR="008001D0">
        <w:t xml:space="preserve"> </w:t>
      </w:r>
      <w:r w:rsidR="28474DDC">
        <w:t>1/</w:t>
      </w:r>
      <w:r w:rsidR="00CC5AA9">
        <w:t>13</w:t>
      </w:r>
      <w:r w:rsidR="28474DDC">
        <w:t>/202</w:t>
      </w:r>
      <w:r w:rsidR="00CC5AA9">
        <w:t>5</w:t>
      </w:r>
    </w:p>
    <w:p w14:paraId="69D951D8" w14:textId="5ECCCF5B" w:rsidR="003910F5" w:rsidRDefault="00216904" w:rsidP="00C7394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Approach for Programming Problems</w:t>
      </w:r>
      <w:r w:rsidR="002C7702">
        <w:rPr>
          <w:rFonts w:ascii="Times New Roman" w:hAnsi="Times New Roman" w:cs="Times New Roman"/>
          <w:sz w:val="24"/>
          <w:szCs w:val="24"/>
        </w:rPr>
        <w:t>:</w:t>
      </w:r>
    </w:p>
    <w:p w14:paraId="764262F3" w14:textId="56BA2BC7" w:rsidR="002C7702" w:rsidRPr="002C7702" w:rsidRDefault="002C7702" w:rsidP="002C7702">
      <w:r>
        <w:t>The first step of my design process was to create</w:t>
      </w:r>
    </w:p>
    <w:p w14:paraId="14D01ABA" w14:textId="77777777" w:rsidR="00A77A1B" w:rsidRDefault="00A77A1B" w:rsidP="00C73949">
      <w:pPr>
        <w:spacing w:line="360" w:lineRule="auto"/>
      </w:pPr>
    </w:p>
    <w:p w14:paraId="632561A3" w14:textId="77777777" w:rsidR="00A77A1B" w:rsidRDefault="00A77A1B" w:rsidP="00C73949">
      <w:pPr>
        <w:spacing w:line="360" w:lineRule="auto"/>
      </w:pPr>
    </w:p>
    <w:p w14:paraId="51BAAC01" w14:textId="77777777" w:rsidR="00A77A1B" w:rsidRDefault="00A77A1B" w:rsidP="00C73949">
      <w:pPr>
        <w:spacing w:line="360" w:lineRule="auto"/>
      </w:pPr>
    </w:p>
    <w:p w14:paraId="2FB92D47" w14:textId="77777777" w:rsidR="00A77A1B" w:rsidRDefault="00A77A1B" w:rsidP="00C73949">
      <w:pPr>
        <w:spacing w:line="360" w:lineRule="auto"/>
      </w:pPr>
    </w:p>
    <w:sectPr w:rsidR="00A77A1B" w:rsidSect="006166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78014" w14:textId="77777777" w:rsidR="009849E8" w:rsidRDefault="009849E8" w:rsidP="00ED2DB5">
      <w:pPr>
        <w:spacing w:after="0"/>
      </w:pPr>
      <w:r>
        <w:separator/>
      </w:r>
    </w:p>
  </w:endnote>
  <w:endnote w:type="continuationSeparator" w:id="0">
    <w:p w14:paraId="15016FB2" w14:textId="77777777" w:rsidR="009849E8" w:rsidRDefault="009849E8" w:rsidP="00ED2DB5">
      <w:pPr>
        <w:spacing w:after="0"/>
      </w:pPr>
      <w:r>
        <w:continuationSeparator/>
      </w:r>
    </w:p>
  </w:endnote>
  <w:endnote w:type="continuationNotice" w:id="1">
    <w:p w14:paraId="2F3A57AC" w14:textId="77777777" w:rsidR="009849E8" w:rsidRDefault="009849E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alibri"/>
    <w:charset w:val="00"/>
    <w:family w:val="swiss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32459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1B963783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B7A28" w14:textId="77777777" w:rsidR="009849E8" w:rsidRDefault="009849E8" w:rsidP="00ED2DB5">
      <w:pPr>
        <w:spacing w:after="0"/>
      </w:pPr>
      <w:r>
        <w:separator/>
      </w:r>
    </w:p>
  </w:footnote>
  <w:footnote w:type="continuationSeparator" w:id="0">
    <w:p w14:paraId="2F73A60F" w14:textId="77777777" w:rsidR="009849E8" w:rsidRDefault="009849E8" w:rsidP="00ED2DB5">
      <w:pPr>
        <w:spacing w:after="0"/>
      </w:pPr>
      <w:r>
        <w:continuationSeparator/>
      </w:r>
    </w:p>
  </w:footnote>
  <w:footnote w:type="continuationNotice" w:id="1">
    <w:p w14:paraId="26B740D2" w14:textId="77777777" w:rsidR="009849E8" w:rsidRDefault="009849E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29ABD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69"/>
      <w:gridCol w:w="4681"/>
    </w:tblGrid>
    <w:tr w:rsidR="00D87CAF" w14:paraId="29D3AFC3" w14:textId="77777777" w:rsidTr="743FBDD3">
      <w:tc>
        <w:tcPr>
          <w:tcW w:w="4788" w:type="dxa"/>
        </w:tcPr>
        <w:p w14:paraId="09E6FCEF" w14:textId="1EEBB82E" w:rsidR="00D87CAF" w:rsidRDefault="22BFE064" w:rsidP="00804027">
          <w:pPr>
            <w:pStyle w:val="Header"/>
          </w:pPr>
          <w:r>
            <w:t>Evan Moncheck</w:t>
          </w:r>
        </w:p>
        <w:p w14:paraId="7D82201B" w14:textId="559C90DF" w:rsidR="00D87CAF" w:rsidRDefault="00450D21" w:rsidP="00804027">
          <w:pPr>
            <w:pStyle w:val="Header"/>
          </w:pPr>
          <w:r>
            <w:t>HW01</w:t>
          </w:r>
        </w:p>
      </w:tc>
      <w:tc>
        <w:tcPr>
          <w:tcW w:w="4788" w:type="dxa"/>
        </w:tcPr>
        <w:p w14:paraId="0416B05C" w14:textId="6BFA69D0" w:rsidR="00D87CAF" w:rsidRDefault="000A40CD" w:rsidP="0061359F">
          <w:pPr>
            <w:pStyle w:val="Header"/>
            <w:jc w:val="right"/>
          </w:pPr>
          <w:r>
            <w:t>Fundamenta</w:t>
          </w:r>
          <w:r w:rsidR="00450D21">
            <w:t>ls of Engineering Algorithms</w:t>
          </w:r>
        </w:p>
        <w:p w14:paraId="75787955" w14:textId="520F99FC" w:rsidR="00D87CAF" w:rsidRDefault="00450D21" w:rsidP="0061359F">
          <w:pPr>
            <w:pStyle w:val="Header"/>
            <w:jc w:val="right"/>
          </w:pPr>
          <w:r>
            <w:t>EECE 2560</w:t>
          </w:r>
        </w:p>
      </w:tc>
    </w:tr>
  </w:tbl>
  <w:p w14:paraId="390A8550" w14:textId="77777777" w:rsidR="00D87CAF" w:rsidRDefault="00D87CA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F914DC"/>
    <w:multiLevelType w:val="hybridMultilevel"/>
    <w:tmpl w:val="EE42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67DA4"/>
    <w:multiLevelType w:val="hybridMultilevel"/>
    <w:tmpl w:val="27EC11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92703">
    <w:abstractNumId w:val="13"/>
  </w:num>
  <w:num w:numId="2" w16cid:durableId="1680889561">
    <w:abstractNumId w:val="9"/>
  </w:num>
  <w:num w:numId="3" w16cid:durableId="279455827">
    <w:abstractNumId w:val="7"/>
  </w:num>
  <w:num w:numId="4" w16cid:durableId="1837065739">
    <w:abstractNumId w:val="6"/>
  </w:num>
  <w:num w:numId="5" w16cid:durableId="1955943103">
    <w:abstractNumId w:val="5"/>
  </w:num>
  <w:num w:numId="6" w16cid:durableId="1065372219">
    <w:abstractNumId w:val="4"/>
  </w:num>
  <w:num w:numId="7" w16cid:durableId="42948806">
    <w:abstractNumId w:val="8"/>
  </w:num>
  <w:num w:numId="8" w16cid:durableId="719524405">
    <w:abstractNumId w:val="3"/>
  </w:num>
  <w:num w:numId="9" w16cid:durableId="418916287">
    <w:abstractNumId w:val="2"/>
  </w:num>
  <w:num w:numId="10" w16cid:durableId="1420523471">
    <w:abstractNumId w:val="1"/>
  </w:num>
  <w:num w:numId="11" w16cid:durableId="2035184556">
    <w:abstractNumId w:val="0"/>
  </w:num>
  <w:num w:numId="12" w16cid:durableId="442110852">
    <w:abstractNumId w:val="10"/>
  </w:num>
  <w:num w:numId="13" w16cid:durableId="655647004">
    <w:abstractNumId w:val="11"/>
  </w:num>
  <w:num w:numId="14" w16cid:durableId="15037390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5"/>
    <w:rsid w:val="00000132"/>
    <w:rsid w:val="00000605"/>
    <w:rsid w:val="00000EB8"/>
    <w:rsid w:val="00002A4F"/>
    <w:rsid w:val="00003BFD"/>
    <w:rsid w:val="00004B7C"/>
    <w:rsid w:val="000058C9"/>
    <w:rsid w:val="000075BC"/>
    <w:rsid w:val="000076FE"/>
    <w:rsid w:val="000077F6"/>
    <w:rsid w:val="00010190"/>
    <w:rsid w:val="0001084B"/>
    <w:rsid w:val="00010F3E"/>
    <w:rsid w:val="00011BE4"/>
    <w:rsid w:val="00012285"/>
    <w:rsid w:val="00012670"/>
    <w:rsid w:val="000128F4"/>
    <w:rsid w:val="00012F4A"/>
    <w:rsid w:val="00013418"/>
    <w:rsid w:val="000138C1"/>
    <w:rsid w:val="00014301"/>
    <w:rsid w:val="000143F7"/>
    <w:rsid w:val="00015A2D"/>
    <w:rsid w:val="000178B6"/>
    <w:rsid w:val="000206D5"/>
    <w:rsid w:val="00020AB6"/>
    <w:rsid w:val="00020BB7"/>
    <w:rsid w:val="0002127A"/>
    <w:rsid w:val="00021A83"/>
    <w:rsid w:val="00022F89"/>
    <w:rsid w:val="000241AE"/>
    <w:rsid w:val="00024636"/>
    <w:rsid w:val="00025102"/>
    <w:rsid w:val="00025787"/>
    <w:rsid w:val="00025ED6"/>
    <w:rsid w:val="000262EC"/>
    <w:rsid w:val="00026470"/>
    <w:rsid w:val="00026CE5"/>
    <w:rsid w:val="00026F4E"/>
    <w:rsid w:val="00027900"/>
    <w:rsid w:val="00027CDA"/>
    <w:rsid w:val="0003095F"/>
    <w:rsid w:val="00030986"/>
    <w:rsid w:val="00030C1F"/>
    <w:rsid w:val="00031397"/>
    <w:rsid w:val="00031BB1"/>
    <w:rsid w:val="00032D92"/>
    <w:rsid w:val="00032DD1"/>
    <w:rsid w:val="0003318A"/>
    <w:rsid w:val="00034F5F"/>
    <w:rsid w:val="0003606A"/>
    <w:rsid w:val="000366D2"/>
    <w:rsid w:val="0003719D"/>
    <w:rsid w:val="00037301"/>
    <w:rsid w:val="00040DDE"/>
    <w:rsid w:val="0004126D"/>
    <w:rsid w:val="000412DE"/>
    <w:rsid w:val="000415CE"/>
    <w:rsid w:val="00041AB8"/>
    <w:rsid w:val="000424E6"/>
    <w:rsid w:val="00042613"/>
    <w:rsid w:val="00042C2F"/>
    <w:rsid w:val="00042C53"/>
    <w:rsid w:val="00042E63"/>
    <w:rsid w:val="000431A4"/>
    <w:rsid w:val="00043AF5"/>
    <w:rsid w:val="00044030"/>
    <w:rsid w:val="00044798"/>
    <w:rsid w:val="0004486F"/>
    <w:rsid w:val="0004527D"/>
    <w:rsid w:val="00045EAF"/>
    <w:rsid w:val="00046181"/>
    <w:rsid w:val="0004708E"/>
    <w:rsid w:val="000471A2"/>
    <w:rsid w:val="00050038"/>
    <w:rsid w:val="0005097C"/>
    <w:rsid w:val="000510F3"/>
    <w:rsid w:val="000512DB"/>
    <w:rsid w:val="0005274E"/>
    <w:rsid w:val="000529D8"/>
    <w:rsid w:val="00052B12"/>
    <w:rsid w:val="00052C8B"/>
    <w:rsid w:val="00053000"/>
    <w:rsid w:val="00053EE6"/>
    <w:rsid w:val="00054207"/>
    <w:rsid w:val="00054758"/>
    <w:rsid w:val="00055211"/>
    <w:rsid w:val="00055C00"/>
    <w:rsid w:val="00055EF7"/>
    <w:rsid w:val="0005664B"/>
    <w:rsid w:val="0005675A"/>
    <w:rsid w:val="000570C1"/>
    <w:rsid w:val="000572A3"/>
    <w:rsid w:val="0005752F"/>
    <w:rsid w:val="000576DD"/>
    <w:rsid w:val="000606AF"/>
    <w:rsid w:val="00060774"/>
    <w:rsid w:val="0006100A"/>
    <w:rsid w:val="000613DE"/>
    <w:rsid w:val="00061662"/>
    <w:rsid w:val="00061AF3"/>
    <w:rsid w:val="0006208D"/>
    <w:rsid w:val="00062A85"/>
    <w:rsid w:val="00062B56"/>
    <w:rsid w:val="00062C13"/>
    <w:rsid w:val="0006305C"/>
    <w:rsid w:val="00063838"/>
    <w:rsid w:val="00063FC1"/>
    <w:rsid w:val="00064065"/>
    <w:rsid w:val="00064BAD"/>
    <w:rsid w:val="000651C3"/>
    <w:rsid w:val="00065EBB"/>
    <w:rsid w:val="0006605A"/>
    <w:rsid w:val="00066EE0"/>
    <w:rsid w:val="00067146"/>
    <w:rsid w:val="0006733B"/>
    <w:rsid w:val="00067712"/>
    <w:rsid w:val="000677FE"/>
    <w:rsid w:val="00070812"/>
    <w:rsid w:val="00070C9D"/>
    <w:rsid w:val="00072022"/>
    <w:rsid w:val="000720C7"/>
    <w:rsid w:val="0007260A"/>
    <w:rsid w:val="00073910"/>
    <w:rsid w:val="00073BAA"/>
    <w:rsid w:val="00074FD1"/>
    <w:rsid w:val="00075238"/>
    <w:rsid w:val="0007590B"/>
    <w:rsid w:val="00076FBE"/>
    <w:rsid w:val="00077238"/>
    <w:rsid w:val="000803C3"/>
    <w:rsid w:val="00080667"/>
    <w:rsid w:val="0008069F"/>
    <w:rsid w:val="00080DE3"/>
    <w:rsid w:val="00082219"/>
    <w:rsid w:val="000822B1"/>
    <w:rsid w:val="00082D79"/>
    <w:rsid w:val="00083046"/>
    <w:rsid w:val="00083AF5"/>
    <w:rsid w:val="00083CFE"/>
    <w:rsid w:val="00084E74"/>
    <w:rsid w:val="000855E2"/>
    <w:rsid w:val="00085EE2"/>
    <w:rsid w:val="00086071"/>
    <w:rsid w:val="000861A8"/>
    <w:rsid w:val="000874E1"/>
    <w:rsid w:val="000906A9"/>
    <w:rsid w:val="00090C01"/>
    <w:rsid w:val="00090E86"/>
    <w:rsid w:val="00090EDD"/>
    <w:rsid w:val="0009161D"/>
    <w:rsid w:val="00091E83"/>
    <w:rsid w:val="0009270B"/>
    <w:rsid w:val="000927F9"/>
    <w:rsid w:val="00093D46"/>
    <w:rsid w:val="00094DFB"/>
    <w:rsid w:val="00095313"/>
    <w:rsid w:val="00095BAB"/>
    <w:rsid w:val="00095DE9"/>
    <w:rsid w:val="00097741"/>
    <w:rsid w:val="000A037E"/>
    <w:rsid w:val="000A24C8"/>
    <w:rsid w:val="000A395E"/>
    <w:rsid w:val="000A40C9"/>
    <w:rsid w:val="000A40CD"/>
    <w:rsid w:val="000A4299"/>
    <w:rsid w:val="000A489D"/>
    <w:rsid w:val="000A49C9"/>
    <w:rsid w:val="000A56AA"/>
    <w:rsid w:val="000A5964"/>
    <w:rsid w:val="000B08DD"/>
    <w:rsid w:val="000B0C86"/>
    <w:rsid w:val="000B173B"/>
    <w:rsid w:val="000B2496"/>
    <w:rsid w:val="000B2D5F"/>
    <w:rsid w:val="000B373F"/>
    <w:rsid w:val="000B389D"/>
    <w:rsid w:val="000B3991"/>
    <w:rsid w:val="000B3B6A"/>
    <w:rsid w:val="000B45EA"/>
    <w:rsid w:val="000B5042"/>
    <w:rsid w:val="000B648B"/>
    <w:rsid w:val="000B6CE8"/>
    <w:rsid w:val="000B6D60"/>
    <w:rsid w:val="000B6EFF"/>
    <w:rsid w:val="000B7181"/>
    <w:rsid w:val="000B781A"/>
    <w:rsid w:val="000C0212"/>
    <w:rsid w:val="000C0681"/>
    <w:rsid w:val="000C1306"/>
    <w:rsid w:val="000C1314"/>
    <w:rsid w:val="000C192F"/>
    <w:rsid w:val="000C1CA6"/>
    <w:rsid w:val="000C2BE5"/>
    <w:rsid w:val="000C33B5"/>
    <w:rsid w:val="000C3F40"/>
    <w:rsid w:val="000C4387"/>
    <w:rsid w:val="000C72AD"/>
    <w:rsid w:val="000C753B"/>
    <w:rsid w:val="000C77EA"/>
    <w:rsid w:val="000C7A2E"/>
    <w:rsid w:val="000D1016"/>
    <w:rsid w:val="000D154D"/>
    <w:rsid w:val="000D2118"/>
    <w:rsid w:val="000D22B9"/>
    <w:rsid w:val="000D293D"/>
    <w:rsid w:val="000D3B81"/>
    <w:rsid w:val="000D3E88"/>
    <w:rsid w:val="000D4481"/>
    <w:rsid w:val="000D4CBE"/>
    <w:rsid w:val="000D4EB4"/>
    <w:rsid w:val="000D4EED"/>
    <w:rsid w:val="000D5000"/>
    <w:rsid w:val="000D5391"/>
    <w:rsid w:val="000D5D52"/>
    <w:rsid w:val="000D662F"/>
    <w:rsid w:val="000D6686"/>
    <w:rsid w:val="000D786A"/>
    <w:rsid w:val="000E04AC"/>
    <w:rsid w:val="000E168E"/>
    <w:rsid w:val="000E1C89"/>
    <w:rsid w:val="000E1CC1"/>
    <w:rsid w:val="000E2F8A"/>
    <w:rsid w:val="000E33F5"/>
    <w:rsid w:val="000E3639"/>
    <w:rsid w:val="000E3728"/>
    <w:rsid w:val="000E37C6"/>
    <w:rsid w:val="000E38B6"/>
    <w:rsid w:val="000E455F"/>
    <w:rsid w:val="000E4922"/>
    <w:rsid w:val="000E4FAE"/>
    <w:rsid w:val="000E561A"/>
    <w:rsid w:val="000E57AF"/>
    <w:rsid w:val="000E670D"/>
    <w:rsid w:val="000E7773"/>
    <w:rsid w:val="000F0749"/>
    <w:rsid w:val="000F07DB"/>
    <w:rsid w:val="000F08CD"/>
    <w:rsid w:val="000F0D6E"/>
    <w:rsid w:val="000F107F"/>
    <w:rsid w:val="000F1397"/>
    <w:rsid w:val="000F19A3"/>
    <w:rsid w:val="000F1ED2"/>
    <w:rsid w:val="000F2754"/>
    <w:rsid w:val="000F2B38"/>
    <w:rsid w:val="000F2C6F"/>
    <w:rsid w:val="000F2DDE"/>
    <w:rsid w:val="000F4C16"/>
    <w:rsid w:val="000F51C5"/>
    <w:rsid w:val="000F52C5"/>
    <w:rsid w:val="000F53BC"/>
    <w:rsid w:val="000F56FB"/>
    <w:rsid w:val="000F5B40"/>
    <w:rsid w:val="000F6122"/>
    <w:rsid w:val="000F67E9"/>
    <w:rsid w:val="000F6D56"/>
    <w:rsid w:val="000F6E22"/>
    <w:rsid w:val="000F7A18"/>
    <w:rsid w:val="000F7E7F"/>
    <w:rsid w:val="00100103"/>
    <w:rsid w:val="001011DE"/>
    <w:rsid w:val="001012BC"/>
    <w:rsid w:val="00101654"/>
    <w:rsid w:val="00102DC6"/>
    <w:rsid w:val="00102E2B"/>
    <w:rsid w:val="00103427"/>
    <w:rsid w:val="001038AC"/>
    <w:rsid w:val="00103B1D"/>
    <w:rsid w:val="00103EDD"/>
    <w:rsid w:val="00104B31"/>
    <w:rsid w:val="00105346"/>
    <w:rsid w:val="00105596"/>
    <w:rsid w:val="00105AA0"/>
    <w:rsid w:val="0010624C"/>
    <w:rsid w:val="00106402"/>
    <w:rsid w:val="001066B8"/>
    <w:rsid w:val="001069BE"/>
    <w:rsid w:val="00106F5C"/>
    <w:rsid w:val="00106FD6"/>
    <w:rsid w:val="001073C2"/>
    <w:rsid w:val="00107682"/>
    <w:rsid w:val="00107B5A"/>
    <w:rsid w:val="00107C6D"/>
    <w:rsid w:val="001105A8"/>
    <w:rsid w:val="00110A4D"/>
    <w:rsid w:val="001124FE"/>
    <w:rsid w:val="00112C36"/>
    <w:rsid w:val="001131F8"/>
    <w:rsid w:val="00113881"/>
    <w:rsid w:val="00113F84"/>
    <w:rsid w:val="001140BB"/>
    <w:rsid w:val="00114172"/>
    <w:rsid w:val="00114CD4"/>
    <w:rsid w:val="00114EF7"/>
    <w:rsid w:val="00115208"/>
    <w:rsid w:val="001159AF"/>
    <w:rsid w:val="00115A90"/>
    <w:rsid w:val="00115E2F"/>
    <w:rsid w:val="00116A92"/>
    <w:rsid w:val="00117332"/>
    <w:rsid w:val="001176B8"/>
    <w:rsid w:val="00117D4F"/>
    <w:rsid w:val="001209BA"/>
    <w:rsid w:val="00121766"/>
    <w:rsid w:val="00121C76"/>
    <w:rsid w:val="00121D37"/>
    <w:rsid w:val="00122CD1"/>
    <w:rsid w:val="00122F1A"/>
    <w:rsid w:val="00123E9C"/>
    <w:rsid w:val="001241BD"/>
    <w:rsid w:val="001244B2"/>
    <w:rsid w:val="00124859"/>
    <w:rsid w:val="00124D93"/>
    <w:rsid w:val="00124DB0"/>
    <w:rsid w:val="001251AB"/>
    <w:rsid w:val="00125763"/>
    <w:rsid w:val="00125BD7"/>
    <w:rsid w:val="00125C4B"/>
    <w:rsid w:val="00126FDA"/>
    <w:rsid w:val="001274D4"/>
    <w:rsid w:val="0013023F"/>
    <w:rsid w:val="001304D4"/>
    <w:rsid w:val="00130CDB"/>
    <w:rsid w:val="00131667"/>
    <w:rsid w:val="001338A1"/>
    <w:rsid w:val="0013482B"/>
    <w:rsid w:val="001348EF"/>
    <w:rsid w:val="00134B53"/>
    <w:rsid w:val="00134CE5"/>
    <w:rsid w:val="00134F3E"/>
    <w:rsid w:val="00136C1F"/>
    <w:rsid w:val="00136C94"/>
    <w:rsid w:val="00137495"/>
    <w:rsid w:val="0013763D"/>
    <w:rsid w:val="001406D3"/>
    <w:rsid w:val="0014161D"/>
    <w:rsid w:val="00141690"/>
    <w:rsid w:val="00141D45"/>
    <w:rsid w:val="001432E9"/>
    <w:rsid w:val="00143897"/>
    <w:rsid w:val="001439E9"/>
    <w:rsid w:val="00143C22"/>
    <w:rsid w:val="001450CB"/>
    <w:rsid w:val="00145647"/>
    <w:rsid w:val="00145895"/>
    <w:rsid w:val="00145D20"/>
    <w:rsid w:val="00146123"/>
    <w:rsid w:val="001463FF"/>
    <w:rsid w:val="00146CBD"/>
    <w:rsid w:val="00150F9B"/>
    <w:rsid w:val="00151331"/>
    <w:rsid w:val="00151D1E"/>
    <w:rsid w:val="00152226"/>
    <w:rsid w:val="00152682"/>
    <w:rsid w:val="00152925"/>
    <w:rsid w:val="0015360E"/>
    <w:rsid w:val="001545BD"/>
    <w:rsid w:val="0015461B"/>
    <w:rsid w:val="00154A56"/>
    <w:rsid w:val="001572AF"/>
    <w:rsid w:val="00157932"/>
    <w:rsid w:val="00160A46"/>
    <w:rsid w:val="00161764"/>
    <w:rsid w:val="00161EC9"/>
    <w:rsid w:val="001635C3"/>
    <w:rsid w:val="00163A16"/>
    <w:rsid w:val="00163C34"/>
    <w:rsid w:val="00163CF4"/>
    <w:rsid w:val="001641DA"/>
    <w:rsid w:val="00164D2D"/>
    <w:rsid w:val="00165470"/>
    <w:rsid w:val="00165663"/>
    <w:rsid w:val="00165D39"/>
    <w:rsid w:val="00165E59"/>
    <w:rsid w:val="00166054"/>
    <w:rsid w:val="0016680A"/>
    <w:rsid w:val="00166872"/>
    <w:rsid w:val="0016697F"/>
    <w:rsid w:val="00166F83"/>
    <w:rsid w:val="001704D5"/>
    <w:rsid w:val="00170956"/>
    <w:rsid w:val="00171410"/>
    <w:rsid w:val="001717C4"/>
    <w:rsid w:val="00172064"/>
    <w:rsid w:val="00172540"/>
    <w:rsid w:val="00173554"/>
    <w:rsid w:val="001738BA"/>
    <w:rsid w:val="00173910"/>
    <w:rsid w:val="00173EAF"/>
    <w:rsid w:val="00174487"/>
    <w:rsid w:val="00174768"/>
    <w:rsid w:val="001749B8"/>
    <w:rsid w:val="00174C69"/>
    <w:rsid w:val="00175A76"/>
    <w:rsid w:val="00175CA8"/>
    <w:rsid w:val="00175DBD"/>
    <w:rsid w:val="00176046"/>
    <w:rsid w:val="001763D5"/>
    <w:rsid w:val="00176709"/>
    <w:rsid w:val="00176BBB"/>
    <w:rsid w:val="00176F95"/>
    <w:rsid w:val="001805DE"/>
    <w:rsid w:val="001808C5"/>
    <w:rsid w:val="00180D66"/>
    <w:rsid w:val="00180F1D"/>
    <w:rsid w:val="00181002"/>
    <w:rsid w:val="0018161E"/>
    <w:rsid w:val="00182942"/>
    <w:rsid w:val="001832E1"/>
    <w:rsid w:val="00183913"/>
    <w:rsid w:val="001842C0"/>
    <w:rsid w:val="0018476B"/>
    <w:rsid w:val="00184875"/>
    <w:rsid w:val="00184DCA"/>
    <w:rsid w:val="001854FD"/>
    <w:rsid w:val="001859CD"/>
    <w:rsid w:val="001860F1"/>
    <w:rsid w:val="0018615D"/>
    <w:rsid w:val="001862BB"/>
    <w:rsid w:val="001904BB"/>
    <w:rsid w:val="00190B62"/>
    <w:rsid w:val="001915A3"/>
    <w:rsid w:val="001918BA"/>
    <w:rsid w:val="00191AE2"/>
    <w:rsid w:val="00191E70"/>
    <w:rsid w:val="00192334"/>
    <w:rsid w:val="00192635"/>
    <w:rsid w:val="00192A8C"/>
    <w:rsid w:val="00192ED2"/>
    <w:rsid w:val="0019314E"/>
    <w:rsid w:val="00194725"/>
    <w:rsid w:val="00194963"/>
    <w:rsid w:val="001963D0"/>
    <w:rsid w:val="0019652E"/>
    <w:rsid w:val="00196911"/>
    <w:rsid w:val="0019696E"/>
    <w:rsid w:val="00196E55"/>
    <w:rsid w:val="00197B88"/>
    <w:rsid w:val="001A0C0B"/>
    <w:rsid w:val="001A0EE7"/>
    <w:rsid w:val="001A22CA"/>
    <w:rsid w:val="001A2D45"/>
    <w:rsid w:val="001A305C"/>
    <w:rsid w:val="001A328F"/>
    <w:rsid w:val="001A34F9"/>
    <w:rsid w:val="001A354F"/>
    <w:rsid w:val="001A4F36"/>
    <w:rsid w:val="001A7775"/>
    <w:rsid w:val="001A77C9"/>
    <w:rsid w:val="001A7BE5"/>
    <w:rsid w:val="001A7E6F"/>
    <w:rsid w:val="001B018C"/>
    <w:rsid w:val="001B03AA"/>
    <w:rsid w:val="001B1050"/>
    <w:rsid w:val="001B1585"/>
    <w:rsid w:val="001B1E6A"/>
    <w:rsid w:val="001B298B"/>
    <w:rsid w:val="001B30C9"/>
    <w:rsid w:val="001B3136"/>
    <w:rsid w:val="001B37C8"/>
    <w:rsid w:val="001B39C2"/>
    <w:rsid w:val="001B5CEB"/>
    <w:rsid w:val="001B5D19"/>
    <w:rsid w:val="001B751B"/>
    <w:rsid w:val="001B7707"/>
    <w:rsid w:val="001B77A8"/>
    <w:rsid w:val="001C07F7"/>
    <w:rsid w:val="001C0F10"/>
    <w:rsid w:val="001C0FB8"/>
    <w:rsid w:val="001C1A07"/>
    <w:rsid w:val="001C1E7E"/>
    <w:rsid w:val="001C2042"/>
    <w:rsid w:val="001C212F"/>
    <w:rsid w:val="001C4C54"/>
    <w:rsid w:val="001C50FE"/>
    <w:rsid w:val="001C5230"/>
    <w:rsid w:val="001C5889"/>
    <w:rsid w:val="001C70E5"/>
    <w:rsid w:val="001C76B9"/>
    <w:rsid w:val="001C7AF7"/>
    <w:rsid w:val="001C7C2C"/>
    <w:rsid w:val="001D1FE4"/>
    <w:rsid w:val="001D29DD"/>
    <w:rsid w:val="001D2AD4"/>
    <w:rsid w:val="001D2B91"/>
    <w:rsid w:val="001D35E9"/>
    <w:rsid w:val="001D3D7E"/>
    <w:rsid w:val="001D497A"/>
    <w:rsid w:val="001D4DA4"/>
    <w:rsid w:val="001D5366"/>
    <w:rsid w:val="001D6F32"/>
    <w:rsid w:val="001D73B5"/>
    <w:rsid w:val="001D73BC"/>
    <w:rsid w:val="001E0431"/>
    <w:rsid w:val="001E049B"/>
    <w:rsid w:val="001E05A3"/>
    <w:rsid w:val="001E0A8A"/>
    <w:rsid w:val="001E0E82"/>
    <w:rsid w:val="001E1F22"/>
    <w:rsid w:val="001E2317"/>
    <w:rsid w:val="001E428A"/>
    <w:rsid w:val="001E497F"/>
    <w:rsid w:val="001E51EA"/>
    <w:rsid w:val="001E58B5"/>
    <w:rsid w:val="001E5A53"/>
    <w:rsid w:val="001E5CA9"/>
    <w:rsid w:val="001E5F2D"/>
    <w:rsid w:val="001E6D9B"/>
    <w:rsid w:val="001F0A35"/>
    <w:rsid w:val="001F0FA6"/>
    <w:rsid w:val="001F1047"/>
    <w:rsid w:val="001F1368"/>
    <w:rsid w:val="001F1548"/>
    <w:rsid w:val="001F1CEE"/>
    <w:rsid w:val="001F2CDF"/>
    <w:rsid w:val="001F3258"/>
    <w:rsid w:val="001F3342"/>
    <w:rsid w:val="001F35C4"/>
    <w:rsid w:val="001F375C"/>
    <w:rsid w:val="001F3974"/>
    <w:rsid w:val="001F46D1"/>
    <w:rsid w:val="001F4CFC"/>
    <w:rsid w:val="001F4F41"/>
    <w:rsid w:val="001F4F92"/>
    <w:rsid w:val="001F564D"/>
    <w:rsid w:val="001F5759"/>
    <w:rsid w:val="001F7498"/>
    <w:rsid w:val="001F765A"/>
    <w:rsid w:val="001F7BB9"/>
    <w:rsid w:val="001FDAEF"/>
    <w:rsid w:val="00200918"/>
    <w:rsid w:val="00200DF6"/>
    <w:rsid w:val="00201050"/>
    <w:rsid w:val="0020208C"/>
    <w:rsid w:val="00202690"/>
    <w:rsid w:val="002026C7"/>
    <w:rsid w:val="00203BB8"/>
    <w:rsid w:val="00204E41"/>
    <w:rsid w:val="00206343"/>
    <w:rsid w:val="002070DF"/>
    <w:rsid w:val="0020720A"/>
    <w:rsid w:val="002075A8"/>
    <w:rsid w:val="002109B7"/>
    <w:rsid w:val="0021235D"/>
    <w:rsid w:val="00213021"/>
    <w:rsid w:val="0021303D"/>
    <w:rsid w:val="00213340"/>
    <w:rsid w:val="00213C6C"/>
    <w:rsid w:val="00213F8C"/>
    <w:rsid w:val="0021437B"/>
    <w:rsid w:val="0021471B"/>
    <w:rsid w:val="00215E8F"/>
    <w:rsid w:val="002167CE"/>
    <w:rsid w:val="00216824"/>
    <w:rsid w:val="00216904"/>
    <w:rsid w:val="00216916"/>
    <w:rsid w:val="00216D06"/>
    <w:rsid w:val="00217290"/>
    <w:rsid w:val="00217C48"/>
    <w:rsid w:val="00217EE8"/>
    <w:rsid w:val="00217FD4"/>
    <w:rsid w:val="002207B0"/>
    <w:rsid w:val="00220B2C"/>
    <w:rsid w:val="00221C19"/>
    <w:rsid w:val="00222BBF"/>
    <w:rsid w:val="00222E3B"/>
    <w:rsid w:val="002233EA"/>
    <w:rsid w:val="00223411"/>
    <w:rsid w:val="00223FEF"/>
    <w:rsid w:val="00224C3C"/>
    <w:rsid w:val="002256F5"/>
    <w:rsid w:val="00225A1A"/>
    <w:rsid w:val="00225D6B"/>
    <w:rsid w:val="00226E10"/>
    <w:rsid w:val="0023016B"/>
    <w:rsid w:val="00230396"/>
    <w:rsid w:val="00230599"/>
    <w:rsid w:val="002307FD"/>
    <w:rsid w:val="00231662"/>
    <w:rsid w:val="002321F8"/>
    <w:rsid w:val="00232444"/>
    <w:rsid w:val="00233026"/>
    <w:rsid w:val="00233A16"/>
    <w:rsid w:val="002341CB"/>
    <w:rsid w:val="002341E1"/>
    <w:rsid w:val="0023453D"/>
    <w:rsid w:val="0023469F"/>
    <w:rsid w:val="00234BDF"/>
    <w:rsid w:val="00235413"/>
    <w:rsid w:val="00235DFC"/>
    <w:rsid w:val="0023680E"/>
    <w:rsid w:val="00237293"/>
    <w:rsid w:val="002406D9"/>
    <w:rsid w:val="0024104F"/>
    <w:rsid w:val="00241178"/>
    <w:rsid w:val="0024130A"/>
    <w:rsid w:val="00241368"/>
    <w:rsid w:val="00241653"/>
    <w:rsid w:val="00241C83"/>
    <w:rsid w:val="00241E22"/>
    <w:rsid w:val="0024278A"/>
    <w:rsid w:val="00242DC9"/>
    <w:rsid w:val="00244D1C"/>
    <w:rsid w:val="00244E45"/>
    <w:rsid w:val="002454E0"/>
    <w:rsid w:val="002457EF"/>
    <w:rsid w:val="00247690"/>
    <w:rsid w:val="00250431"/>
    <w:rsid w:val="00250686"/>
    <w:rsid w:val="00250EED"/>
    <w:rsid w:val="00251916"/>
    <w:rsid w:val="0025231C"/>
    <w:rsid w:val="00252793"/>
    <w:rsid w:val="00252BF6"/>
    <w:rsid w:val="00252E6D"/>
    <w:rsid w:val="00253947"/>
    <w:rsid w:val="00254427"/>
    <w:rsid w:val="00254CC7"/>
    <w:rsid w:val="00254D3F"/>
    <w:rsid w:val="00254EF4"/>
    <w:rsid w:val="002556F7"/>
    <w:rsid w:val="00256395"/>
    <w:rsid w:val="00256F18"/>
    <w:rsid w:val="00257324"/>
    <w:rsid w:val="002574B8"/>
    <w:rsid w:val="00257BB5"/>
    <w:rsid w:val="002603E2"/>
    <w:rsid w:val="002606BB"/>
    <w:rsid w:val="00260B38"/>
    <w:rsid w:val="00260FF0"/>
    <w:rsid w:val="002618C5"/>
    <w:rsid w:val="00261C08"/>
    <w:rsid w:val="00261F8E"/>
    <w:rsid w:val="0026244A"/>
    <w:rsid w:val="00262AB2"/>
    <w:rsid w:val="002633A9"/>
    <w:rsid w:val="00263DB5"/>
    <w:rsid w:val="0026436C"/>
    <w:rsid w:val="002643A8"/>
    <w:rsid w:val="002651E9"/>
    <w:rsid w:val="002653B2"/>
    <w:rsid w:val="00265494"/>
    <w:rsid w:val="0026579E"/>
    <w:rsid w:val="00266A25"/>
    <w:rsid w:val="002709B4"/>
    <w:rsid w:val="00270C0E"/>
    <w:rsid w:val="002711C7"/>
    <w:rsid w:val="0027178A"/>
    <w:rsid w:val="00273944"/>
    <w:rsid w:val="00273B9B"/>
    <w:rsid w:val="002742E6"/>
    <w:rsid w:val="00274313"/>
    <w:rsid w:val="00274D16"/>
    <w:rsid w:val="002758FA"/>
    <w:rsid w:val="002758FD"/>
    <w:rsid w:val="00276BDC"/>
    <w:rsid w:val="0027732D"/>
    <w:rsid w:val="00277884"/>
    <w:rsid w:val="002779A2"/>
    <w:rsid w:val="00281262"/>
    <w:rsid w:val="00281D35"/>
    <w:rsid w:val="00281D8A"/>
    <w:rsid w:val="002829BD"/>
    <w:rsid w:val="0028319E"/>
    <w:rsid w:val="00283B61"/>
    <w:rsid w:val="00284345"/>
    <w:rsid w:val="002843B3"/>
    <w:rsid w:val="00284C97"/>
    <w:rsid w:val="00284E06"/>
    <w:rsid w:val="00285E48"/>
    <w:rsid w:val="00287FCF"/>
    <w:rsid w:val="00292345"/>
    <w:rsid w:val="002927CB"/>
    <w:rsid w:val="00293362"/>
    <w:rsid w:val="00293500"/>
    <w:rsid w:val="00293FBB"/>
    <w:rsid w:val="00294187"/>
    <w:rsid w:val="00294B90"/>
    <w:rsid w:val="00294B9A"/>
    <w:rsid w:val="002956DB"/>
    <w:rsid w:val="00295A1B"/>
    <w:rsid w:val="002965E1"/>
    <w:rsid w:val="00297542"/>
    <w:rsid w:val="00297D81"/>
    <w:rsid w:val="002A00E6"/>
    <w:rsid w:val="002A15B0"/>
    <w:rsid w:val="002A1CB7"/>
    <w:rsid w:val="002A2B36"/>
    <w:rsid w:val="002A2DE9"/>
    <w:rsid w:val="002A2ECD"/>
    <w:rsid w:val="002A5343"/>
    <w:rsid w:val="002A58B2"/>
    <w:rsid w:val="002A6137"/>
    <w:rsid w:val="002A6364"/>
    <w:rsid w:val="002A7652"/>
    <w:rsid w:val="002A776A"/>
    <w:rsid w:val="002A7997"/>
    <w:rsid w:val="002A7F7B"/>
    <w:rsid w:val="002B0715"/>
    <w:rsid w:val="002B07B9"/>
    <w:rsid w:val="002B0E02"/>
    <w:rsid w:val="002B1095"/>
    <w:rsid w:val="002B17E3"/>
    <w:rsid w:val="002B1FFF"/>
    <w:rsid w:val="002B2637"/>
    <w:rsid w:val="002B2FCD"/>
    <w:rsid w:val="002B3456"/>
    <w:rsid w:val="002B3A5F"/>
    <w:rsid w:val="002B3BC7"/>
    <w:rsid w:val="002B4B93"/>
    <w:rsid w:val="002B4D59"/>
    <w:rsid w:val="002B5CFA"/>
    <w:rsid w:val="002B62C8"/>
    <w:rsid w:val="002B6325"/>
    <w:rsid w:val="002B6D6F"/>
    <w:rsid w:val="002B739A"/>
    <w:rsid w:val="002B7854"/>
    <w:rsid w:val="002C02E6"/>
    <w:rsid w:val="002C17C1"/>
    <w:rsid w:val="002C25D4"/>
    <w:rsid w:val="002C3095"/>
    <w:rsid w:val="002C3567"/>
    <w:rsid w:val="002C39FB"/>
    <w:rsid w:val="002C468B"/>
    <w:rsid w:val="002C5420"/>
    <w:rsid w:val="002C55A5"/>
    <w:rsid w:val="002C69BB"/>
    <w:rsid w:val="002C6D5D"/>
    <w:rsid w:val="002C7073"/>
    <w:rsid w:val="002C7702"/>
    <w:rsid w:val="002C7B37"/>
    <w:rsid w:val="002D07B4"/>
    <w:rsid w:val="002D0BBD"/>
    <w:rsid w:val="002D1638"/>
    <w:rsid w:val="002D202F"/>
    <w:rsid w:val="002D30E8"/>
    <w:rsid w:val="002D30EE"/>
    <w:rsid w:val="002D510B"/>
    <w:rsid w:val="002D5175"/>
    <w:rsid w:val="002D5642"/>
    <w:rsid w:val="002D56F4"/>
    <w:rsid w:val="002D6585"/>
    <w:rsid w:val="002D6F89"/>
    <w:rsid w:val="002D7979"/>
    <w:rsid w:val="002D7DC8"/>
    <w:rsid w:val="002D7EEB"/>
    <w:rsid w:val="002D7EFD"/>
    <w:rsid w:val="002D7F1C"/>
    <w:rsid w:val="002D7F37"/>
    <w:rsid w:val="002E05F1"/>
    <w:rsid w:val="002E0C7B"/>
    <w:rsid w:val="002E17B2"/>
    <w:rsid w:val="002E1D93"/>
    <w:rsid w:val="002E1E70"/>
    <w:rsid w:val="002E22E3"/>
    <w:rsid w:val="002E2648"/>
    <w:rsid w:val="002E2E06"/>
    <w:rsid w:val="002E2E69"/>
    <w:rsid w:val="002E3265"/>
    <w:rsid w:val="002E3959"/>
    <w:rsid w:val="002E4A57"/>
    <w:rsid w:val="002E559C"/>
    <w:rsid w:val="002E5A89"/>
    <w:rsid w:val="002E5E9C"/>
    <w:rsid w:val="002E63A3"/>
    <w:rsid w:val="002E71D0"/>
    <w:rsid w:val="002E724A"/>
    <w:rsid w:val="002E73EF"/>
    <w:rsid w:val="002E7B13"/>
    <w:rsid w:val="002E7E20"/>
    <w:rsid w:val="002F0998"/>
    <w:rsid w:val="002F0CCA"/>
    <w:rsid w:val="002F16D0"/>
    <w:rsid w:val="002F174F"/>
    <w:rsid w:val="002F23B0"/>
    <w:rsid w:val="002F2846"/>
    <w:rsid w:val="002F2DEB"/>
    <w:rsid w:val="002F3897"/>
    <w:rsid w:val="002F427F"/>
    <w:rsid w:val="002F4605"/>
    <w:rsid w:val="002F4DE0"/>
    <w:rsid w:val="002F5741"/>
    <w:rsid w:val="002F5E94"/>
    <w:rsid w:val="00301AF6"/>
    <w:rsid w:val="00301EC2"/>
    <w:rsid w:val="003027A4"/>
    <w:rsid w:val="00302C9B"/>
    <w:rsid w:val="00303E78"/>
    <w:rsid w:val="0030455A"/>
    <w:rsid w:val="00304888"/>
    <w:rsid w:val="00304F21"/>
    <w:rsid w:val="00305540"/>
    <w:rsid w:val="003069A5"/>
    <w:rsid w:val="00307590"/>
    <w:rsid w:val="00310137"/>
    <w:rsid w:val="00310733"/>
    <w:rsid w:val="00311D20"/>
    <w:rsid w:val="00311E49"/>
    <w:rsid w:val="00311EDC"/>
    <w:rsid w:val="0031263F"/>
    <w:rsid w:val="0031288A"/>
    <w:rsid w:val="00312AC4"/>
    <w:rsid w:val="00312D8A"/>
    <w:rsid w:val="00312E6E"/>
    <w:rsid w:val="00312EED"/>
    <w:rsid w:val="00312F22"/>
    <w:rsid w:val="00312FE5"/>
    <w:rsid w:val="003143D1"/>
    <w:rsid w:val="00314555"/>
    <w:rsid w:val="00315056"/>
    <w:rsid w:val="00315652"/>
    <w:rsid w:val="0031596C"/>
    <w:rsid w:val="00316093"/>
    <w:rsid w:val="003163E9"/>
    <w:rsid w:val="0031676B"/>
    <w:rsid w:val="00316BC2"/>
    <w:rsid w:val="003171C2"/>
    <w:rsid w:val="003172FE"/>
    <w:rsid w:val="00317741"/>
    <w:rsid w:val="00317E09"/>
    <w:rsid w:val="0032000C"/>
    <w:rsid w:val="00320661"/>
    <w:rsid w:val="003209E5"/>
    <w:rsid w:val="0032149D"/>
    <w:rsid w:val="003219D7"/>
    <w:rsid w:val="003221A2"/>
    <w:rsid w:val="003226EE"/>
    <w:rsid w:val="00322C02"/>
    <w:rsid w:val="00322D74"/>
    <w:rsid w:val="00324354"/>
    <w:rsid w:val="00324D91"/>
    <w:rsid w:val="003252C9"/>
    <w:rsid w:val="00326F96"/>
    <w:rsid w:val="00327CF2"/>
    <w:rsid w:val="003301C3"/>
    <w:rsid w:val="003302BB"/>
    <w:rsid w:val="00330BE1"/>
    <w:rsid w:val="003316F9"/>
    <w:rsid w:val="00331CAB"/>
    <w:rsid w:val="00331DB1"/>
    <w:rsid w:val="0033239E"/>
    <w:rsid w:val="00332880"/>
    <w:rsid w:val="00332E9B"/>
    <w:rsid w:val="0033311B"/>
    <w:rsid w:val="00333411"/>
    <w:rsid w:val="00333A64"/>
    <w:rsid w:val="00333CDF"/>
    <w:rsid w:val="00334650"/>
    <w:rsid w:val="00335E4F"/>
    <w:rsid w:val="00336528"/>
    <w:rsid w:val="00336BD5"/>
    <w:rsid w:val="0033721A"/>
    <w:rsid w:val="003401BB"/>
    <w:rsid w:val="00340A86"/>
    <w:rsid w:val="003411B9"/>
    <w:rsid w:val="00342D50"/>
    <w:rsid w:val="0034314D"/>
    <w:rsid w:val="00344772"/>
    <w:rsid w:val="0034509E"/>
    <w:rsid w:val="00345C21"/>
    <w:rsid w:val="003464A0"/>
    <w:rsid w:val="00347A31"/>
    <w:rsid w:val="00347B33"/>
    <w:rsid w:val="00347E11"/>
    <w:rsid w:val="0035073C"/>
    <w:rsid w:val="00351252"/>
    <w:rsid w:val="003519E0"/>
    <w:rsid w:val="00351AAF"/>
    <w:rsid w:val="003526AC"/>
    <w:rsid w:val="00353067"/>
    <w:rsid w:val="0035353F"/>
    <w:rsid w:val="0035480F"/>
    <w:rsid w:val="00355BD3"/>
    <w:rsid w:val="00356559"/>
    <w:rsid w:val="00356E42"/>
    <w:rsid w:val="0035709A"/>
    <w:rsid w:val="00357179"/>
    <w:rsid w:val="00357691"/>
    <w:rsid w:val="00357DD7"/>
    <w:rsid w:val="00360263"/>
    <w:rsid w:val="0036044E"/>
    <w:rsid w:val="0036100F"/>
    <w:rsid w:val="0036148D"/>
    <w:rsid w:val="00361E6F"/>
    <w:rsid w:val="00362625"/>
    <w:rsid w:val="00362F8B"/>
    <w:rsid w:val="003630BC"/>
    <w:rsid w:val="00363212"/>
    <w:rsid w:val="00364F0D"/>
    <w:rsid w:val="0036528B"/>
    <w:rsid w:val="00365F9B"/>
    <w:rsid w:val="00366476"/>
    <w:rsid w:val="003664B9"/>
    <w:rsid w:val="0036661A"/>
    <w:rsid w:val="0036690B"/>
    <w:rsid w:val="00367B5B"/>
    <w:rsid w:val="00367E77"/>
    <w:rsid w:val="00370382"/>
    <w:rsid w:val="00370749"/>
    <w:rsid w:val="00370E03"/>
    <w:rsid w:val="00370E93"/>
    <w:rsid w:val="0037131D"/>
    <w:rsid w:val="00371CC3"/>
    <w:rsid w:val="00372916"/>
    <w:rsid w:val="0037291C"/>
    <w:rsid w:val="00372D7C"/>
    <w:rsid w:val="00372F5C"/>
    <w:rsid w:val="00373A5A"/>
    <w:rsid w:val="00373A9E"/>
    <w:rsid w:val="00374490"/>
    <w:rsid w:val="00374B9E"/>
    <w:rsid w:val="00375381"/>
    <w:rsid w:val="003753AE"/>
    <w:rsid w:val="0037545C"/>
    <w:rsid w:val="0037565A"/>
    <w:rsid w:val="00376130"/>
    <w:rsid w:val="00376CDD"/>
    <w:rsid w:val="00376DEC"/>
    <w:rsid w:val="00377745"/>
    <w:rsid w:val="0038066F"/>
    <w:rsid w:val="00382F22"/>
    <w:rsid w:val="003834B2"/>
    <w:rsid w:val="003836F2"/>
    <w:rsid w:val="00383F9B"/>
    <w:rsid w:val="003851D0"/>
    <w:rsid w:val="00385B19"/>
    <w:rsid w:val="00385C11"/>
    <w:rsid w:val="00386A2A"/>
    <w:rsid w:val="00387010"/>
    <w:rsid w:val="003910F5"/>
    <w:rsid w:val="0039154A"/>
    <w:rsid w:val="00391887"/>
    <w:rsid w:val="00392AB2"/>
    <w:rsid w:val="003944D9"/>
    <w:rsid w:val="00394918"/>
    <w:rsid w:val="0039618F"/>
    <w:rsid w:val="003966A1"/>
    <w:rsid w:val="00397080"/>
    <w:rsid w:val="003973E9"/>
    <w:rsid w:val="003A044F"/>
    <w:rsid w:val="003A163D"/>
    <w:rsid w:val="003A1C0E"/>
    <w:rsid w:val="003A2285"/>
    <w:rsid w:val="003A27CE"/>
    <w:rsid w:val="003A2E8F"/>
    <w:rsid w:val="003A2EB9"/>
    <w:rsid w:val="003A3264"/>
    <w:rsid w:val="003A4403"/>
    <w:rsid w:val="003A4FAD"/>
    <w:rsid w:val="003A54EB"/>
    <w:rsid w:val="003A5CE3"/>
    <w:rsid w:val="003A7D34"/>
    <w:rsid w:val="003B0EA4"/>
    <w:rsid w:val="003B0EC5"/>
    <w:rsid w:val="003B0F1E"/>
    <w:rsid w:val="003B1560"/>
    <w:rsid w:val="003B1A80"/>
    <w:rsid w:val="003B203B"/>
    <w:rsid w:val="003B2EC1"/>
    <w:rsid w:val="003B5327"/>
    <w:rsid w:val="003B6433"/>
    <w:rsid w:val="003B69A1"/>
    <w:rsid w:val="003B6A9F"/>
    <w:rsid w:val="003B7CBC"/>
    <w:rsid w:val="003C0268"/>
    <w:rsid w:val="003C0E2A"/>
    <w:rsid w:val="003C115B"/>
    <w:rsid w:val="003C1DB5"/>
    <w:rsid w:val="003C2702"/>
    <w:rsid w:val="003C2E92"/>
    <w:rsid w:val="003C3084"/>
    <w:rsid w:val="003C3A65"/>
    <w:rsid w:val="003C3B1F"/>
    <w:rsid w:val="003C41F9"/>
    <w:rsid w:val="003C520A"/>
    <w:rsid w:val="003C579E"/>
    <w:rsid w:val="003C5BCE"/>
    <w:rsid w:val="003C5F9A"/>
    <w:rsid w:val="003C6EF9"/>
    <w:rsid w:val="003C79DD"/>
    <w:rsid w:val="003C7F22"/>
    <w:rsid w:val="003D0545"/>
    <w:rsid w:val="003D07FB"/>
    <w:rsid w:val="003D1B34"/>
    <w:rsid w:val="003D1CA7"/>
    <w:rsid w:val="003D2667"/>
    <w:rsid w:val="003D2A2B"/>
    <w:rsid w:val="003D2E59"/>
    <w:rsid w:val="003D3068"/>
    <w:rsid w:val="003D3BE0"/>
    <w:rsid w:val="003D4532"/>
    <w:rsid w:val="003D4C49"/>
    <w:rsid w:val="003D543F"/>
    <w:rsid w:val="003D56BC"/>
    <w:rsid w:val="003D5AE5"/>
    <w:rsid w:val="003D6833"/>
    <w:rsid w:val="003D6C7F"/>
    <w:rsid w:val="003D6D9B"/>
    <w:rsid w:val="003D767B"/>
    <w:rsid w:val="003E0194"/>
    <w:rsid w:val="003E2267"/>
    <w:rsid w:val="003E2A10"/>
    <w:rsid w:val="003E3098"/>
    <w:rsid w:val="003E3362"/>
    <w:rsid w:val="003E34A1"/>
    <w:rsid w:val="003E398C"/>
    <w:rsid w:val="003E3A11"/>
    <w:rsid w:val="003E3A98"/>
    <w:rsid w:val="003E3E5E"/>
    <w:rsid w:val="003E3FBE"/>
    <w:rsid w:val="003E4BE5"/>
    <w:rsid w:val="003E7354"/>
    <w:rsid w:val="003E7424"/>
    <w:rsid w:val="003E7426"/>
    <w:rsid w:val="003E7E5D"/>
    <w:rsid w:val="003E7EE0"/>
    <w:rsid w:val="003F05B6"/>
    <w:rsid w:val="003F0E57"/>
    <w:rsid w:val="003F0FCE"/>
    <w:rsid w:val="003F1AD1"/>
    <w:rsid w:val="003F1D93"/>
    <w:rsid w:val="003F1F30"/>
    <w:rsid w:val="003F2B74"/>
    <w:rsid w:val="003F2E8E"/>
    <w:rsid w:val="003F34A3"/>
    <w:rsid w:val="003F3A82"/>
    <w:rsid w:val="003F3D35"/>
    <w:rsid w:val="003F4134"/>
    <w:rsid w:val="003F44D8"/>
    <w:rsid w:val="003F4E87"/>
    <w:rsid w:val="003F5123"/>
    <w:rsid w:val="003F520A"/>
    <w:rsid w:val="003F5351"/>
    <w:rsid w:val="003F56A0"/>
    <w:rsid w:val="003F5C8F"/>
    <w:rsid w:val="003F612C"/>
    <w:rsid w:val="003F7127"/>
    <w:rsid w:val="003F734A"/>
    <w:rsid w:val="003F758F"/>
    <w:rsid w:val="0040019D"/>
    <w:rsid w:val="0040032E"/>
    <w:rsid w:val="00400377"/>
    <w:rsid w:val="004004E8"/>
    <w:rsid w:val="004008BE"/>
    <w:rsid w:val="00400C71"/>
    <w:rsid w:val="00400E62"/>
    <w:rsid w:val="00401290"/>
    <w:rsid w:val="004016D9"/>
    <w:rsid w:val="00401BFC"/>
    <w:rsid w:val="004023C3"/>
    <w:rsid w:val="00402BF5"/>
    <w:rsid w:val="00402E4B"/>
    <w:rsid w:val="00402F76"/>
    <w:rsid w:val="004038CC"/>
    <w:rsid w:val="00403F30"/>
    <w:rsid w:val="004040A1"/>
    <w:rsid w:val="004050D0"/>
    <w:rsid w:val="0040666E"/>
    <w:rsid w:val="00407C2D"/>
    <w:rsid w:val="004102D4"/>
    <w:rsid w:val="004102EF"/>
    <w:rsid w:val="004105D8"/>
    <w:rsid w:val="00410D22"/>
    <w:rsid w:val="004112A1"/>
    <w:rsid w:val="004118F3"/>
    <w:rsid w:val="00412532"/>
    <w:rsid w:val="00412BEB"/>
    <w:rsid w:val="00412DCD"/>
    <w:rsid w:val="004143BF"/>
    <w:rsid w:val="004144DB"/>
    <w:rsid w:val="00415475"/>
    <w:rsid w:val="0041547E"/>
    <w:rsid w:val="00417179"/>
    <w:rsid w:val="0041729E"/>
    <w:rsid w:val="0042014D"/>
    <w:rsid w:val="00420989"/>
    <w:rsid w:val="00421270"/>
    <w:rsid w:val="00421CAB"/>
    <w:rsid w:val="00422B5E"/>
    <w:rsid w:val="00423807"/>
    <w:rsid w:val="004242C7"/>
    <w:rsid w:val="004249BA"/>
    <w:rsid w:val="00425090"/>
    <w:rsid w:val="00425911"/>
    <w:rsid w:val="00425B09"/>
    <w:rsid w:val="00425F05"/>
    <w:rsid w:val="0042708B"/>
    <w:rsid w:val="004270D5"/>
    <w:rsid w:val="00427BBA"/>
    <w:rsid w:val="00427D99"/>
    <w:rsid w:val="004302F9"/>
    <w:rsid w:val="00430892"/>
    <w:rsid w:val="00430ADF"/>
    <w:rsid w:val="004322EB"/>
    <w:rsid w:val="00433E84"/>
    <w:rsid w:val="004341BE"/>
    <w:rsid w:val="00434621"/>
    <w:rsid w:val="0043468B"/>
    <w:rsid w:val="00434B5A"/>
    <w:rsid w:val="004356B4"/>
    <w:rsid w:val="00436081"/>
    <w:rsid w:val="00436686"/>
    <w:rsid w:val="00437596"/>
    <w:rsid w:val="004376AB"/>
    <w:rsid w:val="0043792E"/>
    <w:rsid w:val="004379B6"/>
    <w:rsid w:val="00440EC9"/>
    <w:rsid w:val="004411D0"/>
    <w:rsid w:val="00441BDA"/>
    <w:rsid w:val="0044253D"/>
    <w:rsid w:val="00442B15"/>
    <w:rsid w:val="00442B45"/>
    <w:rsid w:val="00442DE4"/>
    <w:rsid w:val="00443471"/>
    <w:rsid w:val="00443A66"/>
    <w:rsid w:val="00444EC4"/>
    <w:rsid w:val="00447D27"/>
    <w:rsid w:val="00447ED4"/>
    <w:rsid w:val="004500F8"/>
    <w:rsid w:val="004503AA"/>
    <w:rsid w:val="00450A56"/>
    <w:rsid w:val="00450D18"/>
    <w:rsid w:val="00450D21"/>
    <w:rsid w:val="00450FA0"/>
    <w:rsid w:val="00452000"/>
    <w:rsid w:val="00452182"/>
    <w:rsid w:val="004544F6"/>
    <w:rsid w:val="00455EFE"/>
    <w:rsid w:val="00456220"/>
    <w:rsid w:val="00456395"/>
    <w:rsid w:val="004566D1"/>
    <w:rsid w:val="004577C8"/>
    <w:rsid w:val="00460D31"/>
    <w:rsid w:val="0046142B"/>
    <w:rsid w:val="00462B3D"/>
    <w:rsid w:val="00462BEE"/>
    <w:rsid w:val="00464691"/>
    <w:rsid w:val="004647C0"/>
    <w:rsid w:val="00465035"/>
    <w:rsid w:val="00466694"/>
    <w:rsid w:val="00466E28"/>
    <w:rsid w:val="00467A98"/>
    <w:rsid w:val="00467B01"/>
    <w:rsid w:val="00470566"/>
    <w:rsid w:val="004718A3"/>
    <w:rsid w:val="00471AF7"/>
    <w:rsid w:val="00472743"/>
    <w:rsid w:val="00472C9D"/>
    <w:rsid w:val="004743D1"/>
    <w:rsid w:val="00474CF7"/>
    <w:rsid w:val="00475A33"/>
    <w:rsid w:val="00475D93"/>
    <w:rsid w:val="00476053"/>
    <w:rsid w:val="00476124"/>
    <w:rsid w:val="00477CE3"/>
    <w:rsid w:val="004802CC"/>
    <w:rsid w:val="004804CF"/>
    <w:rsid w:val="00481B1A"/>
    <w:rsid w:val="00482623"/>
    <w:rsid w:val="004826E0"/>
    <w:rsid w:val="00482D0A"/>
    <w:rsid w:val="00483098"/>
    <w:rsid w:val="004831FF"/>
    <w:rsid w:val="00483690"/>
    <w:rsid w:val="00484283"/>
    <w:rsid w:val="00484F8E"/>
    <w:rsid w:val="00485144"/>
    <w:rsid w:val="004877DE"/>
    <w:rsid w:val="00487B37"/>
    <w:rsid w:val="00487F1A"/>
    <w:rsid w:val="00490087"/>
    <w:rsid w:val="00491298"/>
    <w:rsid w:val="00491A93"/>
    <w:rsid w:val="00492627"/>
    <w:rsid w:val="004928B6"/>
    <w:rsid w:val="00493174"/>
    <w:rsid w:val="00493818"/>
    <w:rsid w:val="004939AA"/>
    <w:rsid w:val="00493ED1"/>
    <w:rsid w:val="004940BC"/>
    <w:rsid w:val="00494C97"/>
    <w:rsid w:val="00494DEE"/>
    <w:rsid w:val="00495060"/>
    <w:rsid w:val="004968BD"/>
    <w:rsid w:val="00496C50"/>
    <w:rsid w:val="00497462"/>
    <w:rsid w:val="0049756A"/>
    <w:rsid w:val="00497A53"/>
    <w:rsid w:val="004A097A"/>
    <w:rsid w:val="004A1529"/>
    <w:rsid w:val="004A180A"/>
    <w:rsid w:val="004A1AEF"/>
    <w:rsid w:val="004A2838"/>
    <w:rsid w:val="004A2E2C"/>
    <w:rsid w:val="004A3B32"/>
    <w:rsid w:val="004A3EAD"/>
    <w:rsid w:val="004A46AA"/>
    <w:rsid w:val="004A4A06"/>
    <w:rsid w:val="004A4C9F"/>
    <w:rsid w:val="004A5748"/>
    <w:rsid w:val="004A5859"/>
    <w:rsid w:val="004A60A0"/>
    <w:rsid w:val="004A6235"/>
    <w:rsid w:val="004A6F72"/>
    <w:rsid w:val="004A74D6"/>
    <w:rsid w:val="004A774A"/>
    <w:rsid w:val="004A7C70"/>
    <w:rsid w:val="004A7C81"/>
    <w:rsid w:val="004B00D4"/>
    <w:rsid w:val="004B21E1"/>
    <w:rsid w:val="004B2773"/>
    <w:rsid w:val="004B31DD"/>
    <w:rsid w:val="004B4229"/>
    <w:rsid w:val="004B4494"/>
    <w:rsid w:val="004B46B9"/>
    <w:rsid w:val="004B5343"/>
    <w:rsid w:val="004B55AA"/>
    <w:rsid w:val="004B5844"/>
    <w:rsid w:val="004B5CEA"/>
    <w:rsid w:val="004B6C25"/>
    <w:rsid w:val="004B7922"/>
    <w:rsid w:val="004B7D67"/>
    <w:rsid w:val="004C006B"/>
    <w:rsid w:val="004C00C9"/>
    <w:rsid w:val="004C087B"/>
    <w:rsid w:val="004C17F2"/>
    <w:rsid w:val="004C1BDD"/>
    <w:rsid w:val="004C29CC"/>
    <w:rsid w:val="004C29FB"/>
    <w:rsid w:val="004C328C"/>
    <w:rsid w:val="004C3333"/>
    <w:rsid w:val="004C566F"/>
    <w:rsid w:val="004C6263"/>
    <w:rsid w:val="004C65F2"/>
    <w:rsid w:val="004C6752"/>
    <w:rsid w:val="004C6B7E"/>
    <w:rsid w:val="004C7134"/>
    <w:rsid w:val="004C738C"/>
    <w:rsid w:val="004C78FB"/>
    <w:rsid w:val="004D00A4"/>
    <w:rsid w:val="004D0BE1"/>
    <w:rsid w:val="004D16FD"/>
    <w:rsid w:val="004D2247"/>
    <w:rsid w:val="004D2C92"/>
    <w:rsid w:val="004D3BF5"/>
    <w:rsid w:val="004D3E0D"/>
    <w:rsid w:val="004D522F"/>
    <w:rsid w:val="004D5D0C"/>
    <w:rsid w:val="004D7441"/>
    <w:rsid w:val="004E14B0"/>
    <w:rsid w:val="004E1C71"/>
    <w:rsid w:val="004E27C8"/>
    <w:rsid w:val="004E2BC7"/>
    <w:rsid w:val="004E317A"/>
    <w:rsid w:val="004E3F35"/>
    <w:rsid w:val="004E53C0"/>
    <w:rsid w:val="004E57D5"/>
    <w:rsid w:val="004E5E2C"/>
    <w:rsid w:val="004E7766"/>
    <w:rsid w:val="004E7CE6"/>
    <w:rsid w:val="004F041B"/>
    <w:rsid w:val="004F0756"/>
    <w:rsid w:val="004F1CBC"/>
    <w:rsid w:val="004F2360"/>
    <w:rsid w:val="004F2499"/>
    <w:rsid w:val="004F33F1"/>
    <w:rsid w:val="004F3C3C"/>
    <w:rsid w:val="004F3C47"/>
    <w:rsid w:val="004F4296"/>
    <w:rsid w:val="004F4E53"/>
    <w:rsid w:val="004F539B"/>
    <w:rsid w:val="004F5D2C"/>
    <w:rsid w:val="004F60A5"/>
    <w:rsid w:val="004F60FD"/>
    <w:rsid w:val="0050009D"/>
    <w:rsid w:val="0050084D"/>
    <w:rsid w:val="00500BF7"/>
    <w:rsid w:val="005018AD"/>
    <w:rsid w:val="00501C50"/>
    <w:rsid w:val="005030D3"/>
    <w:rsid w:val="00504B98"/>
    <w:rsid w:val="005058C9"/>
    <w:rsid w:val="0050618E"/>
    <w:rsid w:val="005067AE"/>
    <w:rsid w:val="0050758C"/>
    <w:rsid w:val="005109B6"/>
    <w:rsid w:val="00511928"/>
    <w:rsid w:val="00512412"/>
    <w:rsid w:val="00512764"/>
    <w:rsid w:val="00514076"/>
    <w:rsid w:val="0051456F"/>
    <w:rsid w:val="00514904"/>
    <w:rsid w:val="00514A5C"/>
    <w:rsid w:val="00514B63"/>
    <w:rsid w:val="00515883"/>
    <w:rsid w:val="005159D1"/>
    <w:rsid w:val="00516962"/>
    <w:rsid w:val="00516DDD"/>
    <w:rsid w:val="00516E31"/>
    <w:rsid w:val="005179AB"/>
    <w:rsid w:val="00520D72"/>
    <w:rsid w:val="00520DC5"/>
    <w:rsid w:val="00520FE0"/>
    <w:rsid w:val="0052134E"/>
    <w:rsid w:val="00521514"/>
    <w:rsid w:val="0052217A"/>
    <w:rsid w:val="005226DB"/>
    <w:rsid w:val="00523061"/>
    <w:rsid w:val="0052379A"/>
    <w:rsid w:val="0052441F"/>
    <w:rsid w:val="00524C7F"/>
    <w:rsid w:val="00525B07"/>
    <w:rsid w:val="005270C9"/>
    <w:rsid w:val="005304A9"/>
    <w:rsid w:val="00530CD7"/>
    <w:rsid w:val="005314ED"/>
    <w:rsid w:val="00531580"/>
    <w:rsid w:val="005316E6"/>
    <w:rsid w:val="00531981"/>
    <w:rsid w:val="00531B5A"/>
    <w:rsid w:val="00531E18"/>
    <w:rsid w:val="005322F4"/>
    <w:rsid w:val="0053281E"/>
    <w:rsid w:val="005332E9"/>
    <w:rsid w:val="00533874"/>
    <w:rsid w:val="00534767"/>
    <w:rsid w:val="005354F9"/>
    <w:rsid w:val="00535D13"/>
    <w:rsid w:val="0053604D"/>
    <w:rsid w:val="0053623A"/>
    <w:rsid w:val="00536736"/>
    <w:rsid w:val="00536D96"/>
    <w:rsid w:val="00536E90"/>
    <w:rsid w:val="005414FF"/>
    <w:rsid w:val="00543CB4"/>
    <w:rsid w:val="005442C4"/>
    <w:rsid w:val="00544981"/>
    <w:rsid w:val="0054674E"/>
    <w:rsid w:val="00546C4E"/>
    <w:rsid w:val="00547724"/>
    <w:rsid w:val="00547D9A"/>
    <w:rsid w:val="00550A83"/>
    <w:rsid w:val="00550BD8"/>
    <w:rsid w:val="005532A8"/>
    <w:rsid w:val="005533E2"/>
    <w:rsid w:val="00553741"/>
    <w:rsid w:val="00553B33"/>
    <w:rsid w:val="00553E27"/>
    <w:rsid w:val="00554BC0"/>
    <w:rsid w:val="00554CD8"/>
    <w:rsid w:val="0055605D"/>
    <w:rsid w:val="005568EF"/>
    <w:rsid w:val="00560115"/>
    <w:rsid w:val="005607A5"/>
    <w:rsid w:val="00560804"/>
    <w:rsid w:val="005608E1"/>
    <w:rsid w:val="00561C8D"/>
    <w:rsid w:val="00562BBE"/>
    <w:rsid w:val="0056304F"/>
    <w:rsid w:val="00563909"/>
    <w:rsid w:val="00563CD4"/>
    <w:rsid w:val="00564F87"/>
    <w:rsid w:val="00565006"/>
    <w:rsid w:val="00565380"/>
    <w:rsid w:val="00565386"/>
    <w:rsid w:val="005660D8"/>
    <w:rsid w:val="005665D8"/>
    <w:rsid w:val="00566957"/>
    <w:rsid w:val="00566DA8"/>
    <w:rsid w:val="00567FA3"/>
    <w:rsid w:val="00570615"/>
    <w:rsid w:val="005708E2"/>
    <w:rsid w:val="00571B7D"/>
    <w:rsid w:val="00571E31"/>
    <w:rsid w:val="005727F8"/>
    <w:rsid w:val="00574967"/>
    <w:rsid w:val="005749C3"/>
    <w:rsid w:val="00574F00"/>
    <w:rsid w:val="00575AD7"/>
    <w:rsid w:val="00576BC3"/>
    <w:rsid w:val="005771C8"/>
    <w:rsid w:val="00580635"/>
    <w:rsid w:val="00580792"/>
    <w:rsid w:val="00580A72"/>
    <w:rsid w:val="00580B1C"/>
    <w:rsid w:val="00581E05"/>
    <w:rsid w:val="00581F4F"/>
    <w:rsid w:val="00581FDF"/>
    <w:rsid w:val="00582B8A"/>
    <w:rsid w:val="00582EEE"/>
    <w:rsid w:val="0058342D"/>
    <w:rsid w:val="005834BA"/>
    <w:rsid w:val="00584440"/>
    <w:rsid w:val="00584526"/>
    <w:rsid w:val="00585367"/>
    <w:rsid w:val="005853FB"/>
    <w:rsid w:val="00585A67"/>
    <w:rsid w:val="005860F1"/>
    <w:rsid w:val="005868BD"/>
    <w:rsid w:val="00586FF7"/>
    <w:rsid w:val="0058722B"/>
    <w:rsid w:val="00587A44"/>
    <w:rsid w:val="00587AE7"/>
    <w:rsid w:val="00590415"/>
    <w:rsid w:val="00590433"/>
    <w:rsid w:val="005905D2"/>
    <w:rsid w:val="00590832"/>
    <w:rsid w:val="00590B19"/>
    <w:rsid w:val="00590BD9"/>
    <w:rsid w:val="00590C57"/>
    <w:rsid w:val="00590FBC"/>
    <w:rsid w:val="005912AC"/>
    <w:rsid w:val="005914FD"/>
    <w:rsid w:val="00591E6E"/>
    <w:rsid w:val="005923BE"/>
    <w:rsid w:val="0059295F"/>
    <w:rsid w:val="00593358"/>
    <w:rsid w:val="0059365A"/>
    <w:rsid w:val="0059370F"/>
    <w:rsid w:val="00593AC5"/>
    <w:rsid w:val="00594796"/>
    <w:rsid w:val="00594A76"/>
    <w:rsid w:val="00594B81"/>
    <w:rsid w:val="00595AF6"/>
    <w:rsid w:val="00595C9C"/>
    <w:rsid w:val="005960B5"/>
    <w:rsid w:val="00597097"/>
    <w:rsid w:val="00597A6F"/>
    <w:rsid w:val="005A08EA"/>
    <w:rsid w:val="005A0B2F"/>
    <w:rsid w:val="005A0B68"/>
    <w:rsid w:val="005A1238"/>
    <w:rsid w:val="005A2441"/>
    <w:rsid w:val="005A2E67"/>
    <w:rsid w:val="005A4927"/>
    <w:rsid w:val="005A4B38"/>
    <w:rsid w:val="005A4EB7"/>
    <w:rsid w:val="005A5E37"/>
    <w:rsid w:val="005A6388"/>
    <w:rsid w:val="005A659B"/>
    <w:rsid w:val="005A7709"/>
    <w:rsid w:val="005B0127"/>
    <w:rsid w:val="005B0743"/>
    <w:rsid w:val="005B2250"/>
    <w:rsid w:val="005B2D6C"/>
    <w:rsid w:val="005B336D"/>
    <w:rsid w:val="005B3B62"/>
    <w:rsid w:val="005B3B7D"/>
    <w:rsid w:val="005B432F"/>
    <w:rsid w:val="005B4551"/>
    <w:rsid w:val="005B4B85"/>
    <w:rsid w:val="005B50BC"/>
    <w:rsid w:val="005B5F97"/>
    <w:rsid w:val="005B63F2"/>
    <w:rsid w:val="005B6D6C"/>
    <w:rsid w:val="005C0180"/>
    <w:rsid w:val="005C0C1B"/>
    <w:rsid w:val="005C0F1A"/>
    <w:rsid w:val="005C3598"/>
    <w:rsid w:val="005C3D88"/>
    <w:rsid w:val="005C3EED"/>
    <w:rsid w:val="005C44FD"/>
    <w:rsid w:val="005C514F"/>
    <w:rsid w:val="005C5861"/>
    <w:rsid w:val="005C5D45"/>
    <w:rsid w:val="005C6602"/>
    <w:rsid w:val="005C663A"/>
    <w:rsid w:val="005C6946"/>
    <w:rsid w:val="005C765D"/>
    <w:rsid w:val="005C7806"/>
    <w:rsid w:val="005C7966"/>
    <w:rsid w:val="005D0224"/>
    <w:rsid w:val="005D092F"/>
    <w:rsid w:val="005D0D1A"/>
    <w:rsid w:val="005D17E7"/>
    <w:rsid w:val="005D34CD"/>
    <w:rsid w:val="005D3954"/>
    <w:rsid w:val="005D52FC"/>
    <w:rsid w:val="005D5932"/>
    <w:rsid w:val="005D59A2"/>
    <w:rsid w:val="005D5C6A"/>
    <w:rsid w:val="005D6E1B"/>
    <w:rsid w:val="005D6E6F"/>
    <w:rsid w:val="005D6EDE"/>
    <w:rsid w:val="005D7E67"/>
    <w:rsid w:val="005E0AC7"/>
    <w:rsid w:val="005E0EAF"/>
    <w:rsid w:val="005E1CFA"/>
    <w:rsid w:val="005E1F4F"/>
    <w:rsid w:val="005E1FB4"/>
    <w:rsid w:val="005E2A3B"/>
    <w:rsid w:val="005E2B9B"/>
    <w:rsid w:val="005E3D95"/>
    <w:rsid w:val="005E49C8"/>
    <w:rsid w:val="005E684D"/>
    <w:rsid w:val="005E714B"/>
    <w:rsid w:val="005E723B"/>
    <w:rsid w:val="005F00C1"/>
    <w:rsid w:val="005F01A5"/>
    <w:rsid w:val="005F0AEC"/>
    <w:rsid w:val="005F1976"/>
    <w:rsid w:val="005F23E8"/>
    <w:rsid w:val="005F2541"/>
    <w:rsid w:val="005F369B"/>
    <w:rsid w:val="005F504B"/>
    <w:rsid w:val="005F59DC"/>
    <w:rsid w:val="005F5A0C"/>
    <w:rsid w:val="005F61BB"/>
    <w:rsid w:val="005F6794"/>
    <w:rsid w:val="005F6C23"/>
    <w:rsid w:val="005F7860"/>
    <w:rsid w:val="005F7E71"/>
    <w:rsid w:val="00600241"/>
    <w:rsid w:val="00600385"/>
    <w:rsid w:val="006004DB"/>
    <w:rsid w:val="006006BE"/>
    <w:rsid w:val="0060093F"/>
    <w:rsid w:val="00600E23"/>
    <w:rsid w:val="00601378"/>
    <w:rsid w:val="006013D0"/>
    <w:rsid w:val="00601469"/>
    <w:rsid w:val="00602574"/>
    <w:rsid w:val="006033AA"/>
    <w:rsid w:val="00604A3E"/>
    <w:rsid w:val="00605258"/>
    <w:rsid w:val="00605352"/>
    <w:rsid w:val="00606234"/>
    <w:rsid w:val="0060679D"/>
    <w:rsid w:val="00606D3A"/>
    <w:rsid w:val="00607003"/>
    <w:rsid w:val="00607672"/>
    <w:rsid w:val="00607822"/>
    <w:rsid w:val="006108B2"/>
    <w:rsid w:val="00610B12"/>
    <w:rsid w:val="00610B89"/>
    <w:rsid w:val="0061170A"/>
    <w:rsid w:val="00611AB5"/>
    <w:rsid w:val="006120A0"/>
    <w:rsid w:val="006124E5"/>
    <w:rsid w:val="006125F3"/>
    <w:rsid w:val="0061283E"/>
    <w:rsid w:val="00612915"/>
    <w:rsid w:val="0061359F"/>
    <w:rsid w:val="006137D0"/>
    <w:rsid w:val="006144BB"/>
    <w:rsid w:val="0061535B"/>
    <w:rsid w:val="0061548F"/>
    <w:rsid w:val="006154E1"/>
    <w:rsid w:val="00615A4B"/>
    <w:rsid w:val="00616310"/>
    <w:rsid w:val="00616601"/>
    <w:rsid w:val="006169DA"/>
    <w:rsid w:val="00616D2B"/>
    <w:rsid w:val="00616E7B"/>
    <w:rsid w:val="0061751B"/>
    <w:rsid w:val="006176A8"/>
    <w:rsid w:val="006178A3"/>
    <w:rsid w:val="006200D1"/>
    <w:rsid w:val="00621256"/>
    <w:rsid w:val="00622508"/>
    <w:rsid w:val="00622ECA"/>
    <w:rsid w:val="00623112"/>
    <w:rsid w:val="0062362D"/>
    <w:rsid w:val="00623C2E"/>
    <w:rsid w:val="00623FF1"/>
    <w:rsid w:val="00624BEB"/>
    <w:rsid w:val="00624E9A"/>
    <w:rsid w:val="0062545A"/>
    <w:rsid w:val="00625B38"/>
    <w:rsid w:val="00625B7D"/>
    <w:rsid w:val="00625D42"/>
    <w:rsid w:val="00626365"/>
    <w:rsid w:val="006264D3"/>
    <w:rsid w:val="00626BEF"/>
    <w:rsid w:val="00627CDD"/>
    <w:rsid w:val="006301A7"/>
    <w:rsid w:val="00630377"/>
    <w:rsid w:val="006308AE"/>
    <w:rsid w:val="0063095A"/>
    <w:rsid w:val="0063197A"/>
    <w:rsid w:val="00632D9B"/>
    <w:rsid w:val="006336F9"/>
    <w:rsid w:val="00633A7D"/>
    <w:rsid w:val="00633B0C"/>
    <w:rsid w:val="00634AEA"/>
    <w:rsid w:val="00634D67"/>
    <w:rsid w:val="0063560F"/>
    <w:rsid w:val="00636303"/>
    <w:rsid w:val="00636531"/>
    <w:rsid w:val="00636BA2"/>
    <w:rsid w:val="00637394"/>
    <w:rsid w:val="00637914"/>
    <w:rsid w:val="00637F3F"/>
    <w:rsid w:val="00640217"/>
    <w:rsid w:val="00640BB6"/>
    <w:rsid w:val="00641188"/>
    <w:rsid w:val="006416F7"/>
    <w:rsid w:val="0064170B"/>
    <w:rsid w:val="0064188C"/>
    <w:rsid w:val="00641F10"/>
    <w:rsid w:val="006421E6"/>
    <w:rsid w:val="006423CA"/>
    <w:rsid w:val="00643B63"/>
    <w:rsid w:val="00644184"/>
    <w:rsid w:val="006449CC"/>
    <w:rsid w:val="006466B7"/>
    <w:rsid w:val="00646A14"/>
    <w:rsid w:val="00647296"/>
    <w:rsid w:val="00647CF1"/>
    <w:rsid w:val="00650495"/>
    <w:rsid w:val="0065093F"/>
    <w:rsid w:val="00650BA3"/>
    <w:rsid w:val="0065122F"/>
    <w:rsid w:val="00651233"/>
    <w:rsid w:val="00651732"/>
    <w:rsid w:val="00651DE8"/>
    <w:rsid w:val="00651F09"/>
    <w:rsid w:val="0065257D"/>
    <w:rsid w:val="00652EDC"/>
    <w:rsid w:val="00652F36"/>
    <w:rsid w:val="00652F46"/>
    <w:rsid w:val="00653622"/>
    <w:rsid w:val="0065374C"/>
    <w:rsid w:val="0065592F"/>
    <w:rsid w:val="00655B22"/>
    <w:rsid w:val="006564B9"/>
    <w:rsid w:val="0065656E"/>
    <w:rsid w:val="00656BB5"/>
    <w:rsid w:val="0065727E"/>
    <w:rsid w:val="0066058F"/>
    <w:rsid w:val="00661C6D"/>
    <w:rsid w:val="006621C0"/>
    <w:rsid w:val="00662C3C"/>
    <w:rsid w:val="00662DF2"/>
    <w:rsid w:val="00664B63"/>
    <w:rsid w:val="00664D65"/>
    <w:rsid w:val="00665085"/>
    <w:rsid w:val="006657A9"/>
    <w:rsid w:val="00665F4A"/>
    <w:rsid w:val="0066637D"/>
    <w:rsid w:val="00666580"/>
    <w:rsid w:val="00666B8D"/>
    <w:rsid w:val="00666EB6"/>
    <w:rsid w:val="006701E9"/>
    <w:rsid w:val="00670C29"/>
    <w:rsid w:val="00670DC1"/>
    <w:rsid w:val="00672148"/>
    <w:rsid w:val="00673330"/>
    <w:rsid w:val="006737B8"/>
    <w:rsid w:val="00673DCE"/>
    <w:rsid w:val="006742A1"/>
    <w:rsid w:val="006749CF"/>
    <w:rsid w:val="006757EC"/>
    <w:rsid w:val="00676B87"/>
    <w:rsid w:val="00676EA7"/>
    <w:rsid w:val="0067764B"/>
    <w:rsid w:val="0067793A"/>
    <w:rsid w:val="00680063"/>
    <w:rsid w:val="006832F9"/>
    <w:rsid w:val="006840C8"/>
    <w:rsid w:val="00684247"/>
    <w:rsid w:val="00685641"/>
    <w:rsid w:val="00686DB8"/>
    <w:rsid w:val="00687AE3"/>
    <w:rsid w:val="00690735"/>
    <w:rsid w:val="00691504"/>
    <w:rsid w:val="00691582"/>
    <w:rsid w:val="006918E0"/>
    <w:rsid w:val="00692905"/>
    <w:rsid w:val="00692C60"/>
    <w:rsid w:val="0069356B"/>
    <w:rsid w:val="00693E46"/>
    <w:rsid w:val="00693FE2"/>
    <w:rsid w:val="006940AA"/>
    <w:rsid w:val="00694AD6"/>
    <w:rsid w:val="0069518A"/>
    <w:rsid w:val="0069535A"/>
    <w:rsid w:val="00695377"/>
    <w:rsid w:val="00695924"/>
    <w:rsid w:val="00695E64"/>
    <w:rsid w:val="00696E0E"/>
    <w:rsid w:val="006A01DF"/>
    <w:rsid w:val="006A046C"/>
    <w:rsid w:val="006A086C"/>
    <w:rsid w:val="006A0BB1"/>
    <w:rsid w:val="006A1124"/>
    <w:rsid w:val="006A16F2"/>
    <w:rsid w:val="006A1893"/>
    <w:rsid w:val="006A18DD"/>
    <w:rsid w:val="006A1FB2"/>
    <w:rsid w:val="006A2523"/>
    <w:rsid w:val="006A2906"/>
    <w:rsid w:val="006A3194"/>
    <w:rsid w:val="006A39FE"/>
    <w:rsid w:val="006A42F2"/>
    <w:rsid w:val="006A447D"/>
    <w:rsid w:val="006A47BA"/>
    <w:rsid w:val="006A4C04"/>
    <w:rsid w:val="006A4F6E"/>
    <w:rsid w:val="006A5F16"/>
    <w:rsid w:val="006A606D"/>
    <w:rsid w:val="006A6A36"/>
    <w:rsid w:val="006A7323"/>
    <w:rsid w:val="006A7952"/>
    <w:rsid w:val="006B1318"/>
    <w:rsid w:val="006B154A"/>
    <w:rsid w:val="006B2E86"/>
    <w:rsid w:val="006B32A3"/>
    <w:rsid w:val="006B37E2"/>
    <w:rsid w:val="006B3C4D"/>
    <w:rsid w:val="006B4017"/>
    <w:rsid w:val="006B4EB9"/>
    <w:rsid w:val="006B5694"/>
    <w:rsid w:val="006B60FB"/>
    <w:rsid w:val="006B675F"/>
    <w:rsid w:val="006B6F5E"/>
    <w:rsid w:val="006B6F90"/>
    <w:rsid w:val="006B7683"/>
    <w:rsid w:val="006B7765"/>
    <w:rsid w:val="006C0168"/>
    <w:rsid w:val="006C0F66"/>
    <w:rsid w:val="006C139C"/>
    <w:rsid w:val="006C1767"/>
    <w:rsid w:val="006C1C36"/>
    <w:rsid w:val="006C1C3D"/>
    <w:rsid w:val="006C277F"/>
    <w:rsid w:val="006C52EB"/>
    <w:rsid w:val="006C5D64"/>
    <w:rsid w:val="006C5E4A"/>
    <w:rsid w:val="006C5EA2"/>
    <w:rsid w:val="006C6144"/>
    <w:rsid w:val="006C6414"/>
    <w:rsid w:val="006C67BB"/>
    <w:rsid w:val="006C6ED6"/>
    <w:rsid w:val="006C743A"/>
    <w:rsid w:val="006C76D5"/>
    <w:rsid w:val="006C7B26"/>
    <w:rsid w:val="006C7CE7"/>
    <w:rsid w:val="006D015E"/>
    <w:rsid w:val="006D0952"/>
    <w:rsid w:val="006D0A58"/>
    <w:rsid w:val="006D10D8"/>
    <w:rsid w:val="006D167C"/>
    <w:rsid w:val="006D1E6E"/>
    <w:rsid w:val="006D2210"/>
    <w:rsid w:val="006D2A8C"/>
    <w:rsid w:val="006D2E0B"/>
    <w:rsid w:val="006D3BEA"/>
    <w:rsid w:val="006D609E"/>
    <w:rsid w:val="006D621E"/>
    <w:rsid w:val="006D6425"/>
    <w:rsid w:val="006D660D"/>
    <w:rsid w:val="006D6F2C"/>
    <w:rsid w:val="006D773D"/>
    <w:rsid w:val="006D7933"/>
    <w:rsid w:val="006D7FF5"/>
    <w:rsid w:val="006E053B"/>
    <w:rsid w:val="006E07C8"/>
    <w:rsid w:val="006E0D29"/>
    <w:rsid w:val="006E192F"/>
    <w:rsid w:val="006E1A77"/>
    <w:rsid w:val="006E1C7B"/>
    <w:rsid w:val="006E2591"/>
    <w:rsid w:val="006E274E"/>
    <w:rsid w:val="006E51EE"/>
    <w:rsid w:val="006E5751"/>
    <w:rsid w:val="006E5782"/>
    <w:rsid w:val="006E58A5"/>
    <w:rsid w:val="006F1795"/>
    <w:rsid w:val="006F1EEA"/>
    <w:rsid w:val="006F1EEB"/>
    <w:rsid w:val="006F27DD"/>
    <w:rsid w:val="006F2A33"/>
    <w:rsid w:val="006F39B8"/>
    <w:rsid w:val="006F40DD"/>
    <w:rsid w:val="006F4484"/>
    <w:rsid w:val="006F44D6"/>
    <w:rsid w:val="006F4C18"/>
    <w:rsid w:val="006F566E"/>
    <w:rsid w:val="006F5743"/>
    <w:rsid w:val="006F586F"/>
    <w:rsid w:val="006F5E4D"/>
    <w:rsid w:val="006F5FB8"/>
    <w:rsid w:val="006F745C"/>
    <w:rsid w:val="007013BB"/>
    <w:rsid w:val="00701D2E"/>
    <w:rsid w:val="00702CE4"/>
    <w:rsid w:val="00703134"/>
    <w:rsid w:val="007035EC"/>
    <w:rsid w:val="00703D37"/>
    <w:rsid w:val="00703EF5"/>
    <w:rsid w:val="00705107"/>
    <w:rsid w:val="00705253"/>
    <w:rsid w:val="0070560F"/>
    <w:rsid w:val="00705885"/>
    <w:rsid w:val="00705FA4"/>
    <w:rsid w:val="0070641F"/>
    <w:rsid w:val="0070681F"/>
    <w:rsid w:val="00706D05"/>
    <w:rsid w:val="00707385"/>
    <w:rsid w:val="007077AF"/>
    <w:rsid w:val="0071070A"/>
    <w:rsid w:val="007109D9"/>
    <w:rsid w:val="007112CD"/>
    <w:rsid w:val="0071179E"/>
    <w:rsid w:val="00711B6A"/>
    <w:rsid w:val="00711EBA"/>
    <w:rsid w:val="00712135"/>
    <w:rsid w:val="00712450"/>
    <w:rsid w:val="007140EC"/>
    <w:rsid w:val="007144A5"/>
    <w:rsid w:val="007144CE"/>
    <w:rsid w:val="00714BF2"/>
    <w:rsid w:val="00715303"/>
    <w:rsid w:val="00715678"/>
    <w:rsid w:val="00716CD7"/>
    <w:rsid w:val="00716E00"/>
    <w:rsid w:val="0071782B"/>
    <w:rsid w:val="00720442"/>
    <w:rsid w:val="007205DB"/>
    <w:rsid w:val="00720CED"/>
    <w:rsid w:val="00720E53"/>
    <w:rsid w:val="00720E59"/>
    <w:rsid w:val="00721746"/>
    <w:rsid w:val="007222F3"/>
    <w:rsid w:val="00722D54"/>
    <w:rsid w:val="00723331"/>
    <w:rsid w:val="0072365F"/>
    <w:rsid w:val="00723865"/>
    <w:rsid w:val="007243A9"/>
    <w:rsid w:val="0072461E"/>
    <w:rsid w:val="007248FB"/>
    <w:rsid w:val="0072543B"/>
    <w:rsid w:val="00725CD3"/>
    <w:rsid w:val="00726C61"/>
    <w:rsid w:val="00727EC5"/>
    <w:rsid w:val="00730546"/>
    <w:rsid w:val="00730AC7"/>
    <w:rsid w:val="007310DD"/>
    <w:rsid w:val="00731C69"/>
    <w:rsid w:val="00731FAA"/>
    <w:rsid w:val="00732444"/>
    <w:rsid w:val="00734FEC"/>
    <w:rsid w:val="00735510"/>
    <w:rsid w:val="00735611"/>
    <w:rsid w:val="00735985"/>
    <w:rsid w:val="00735D0A"/>
    <w:rsid w:val="007364C9"/>
    <w:rsid w:val="00736826"/>
    <w:rsid w:val="007373C0"/>
    <w:rsid w:val="0073797A"/>
    <w:rsid w:val="007400FD"/>
    <w:rsid w:val="007402C0"/>
    <w:rsid w:val="007402CC"/>
    <w:rsid w:val="00740729"/>
    <w:rsid w:val="00741257"/>
    <w:rsid w:val="00741ED1"/>
    <w:rsid w:val="00742962"/>
    <w:rsid w:val="007430C8"/>
    <w:rsid w:val="007431AA"/>
    <w:rsid w:val="0074322F"/>
    <w:rsid w:val="007433B4"/>
    <w:rsid w:val="00743DA8"/>
    <w:rsid w:val="007458BE"/>
    <w:rsid w:val="00746C04"/>
    <w:rsid w:val="00747872"/>
    <w:rsid w:val="00747A25"/>
    <w:rsid w:val="00750710"/>
    <w:rsid w:val="00750962"/>
    <w:rsid w:val="00751CCA"/>
    <w:rsid w:val="00751FA0"/>
    <w:rsid w:val="00752F32"/>
    <w:rsid w:val="0075361D"/>
    <w:rsid w:val="00753F2F"/>
    <w:rsid w:val="00754696"/>
    <w:rsid w:val="007550AF"/>
    <w:rsid w:val="0075547D"/>
    <w:rsid w:val="007555C0"/>
    <w:rsid w:val="0075592D"/>
    <w:rsid w:val="00755C05"/>
    <w:rsid w:val="00755C63"/>
    <w:rsid w:val="00755DDD"/>
    <w:rsid w:val="00757219"/>
    <w:rsid w:val="007576B1"/>
    <w:rsid w:val="00757E81"/>
    <w:rsid w:val="007605FA"/>
    <w:rsid w:val="00760D5C"/>
    <w:rsid w:val="00762C7A"/>
    <w:rsid w:val="00762D1C"/>
    <w:rsid w:val="0076367B"/>
    <w:rsid w:val="007636FA"/>
    <w:rsid w:val="007637AB"/>
    <w:rsid w:val="007637F1"/>
    <w:rsid w:val="00763BEA"/>
    <w:rsid w:val="00763E4B"/>
    <w:rsid w:val="00764974"/>
    <w:rsid w:val="00765815"/>
    <w:rsid w:val="00765F25"/>
    <w:rsid w:val="00766BDD"/>
    <w:rsid w:val="00767372"/>
    <w:rsid w:val="00770AB7"/>
    <w:rsid w:val="00771A56"/>
    <w:rsid w:val="007725F1"/>
    <w:rsid w:val="00772667"/>
    <w:rsid w:val="0077295F"/>
    <w:rsid w:val="00773438"/>
    <w:rsid w:val="00773C79"/>
    <w:rsid w:val="00774FAE"/>
    <w:rsid w:val="007753A2"/>
    <w:rsid w:val="007757D3"/>
    <w:rsid w:val="0077735D"/>
    <w:rsid w:val="00777F29"/>
    <w:rsid w:val="00780467"/>
    <w:rsid w:val="00780866"/>
    <w:rsid w:val="00780C19"/>
    <w:rsid w:val="00781951"/>
    <w:rsid w:val="0078199B"/>
    <w:rsid w:val="00781A8F"/>
    <w:rsid w:val="0078224F"/>
    <w:rsid w:val="00783BF9"/>
    <w:rsid w:val="00784EE2"/>
    <w:rsid w:val="007850FB"/>
    <w:rsid w:val="00785B04"/>
    <w:rsid w:val="00786481"/>
    <w:rsid w:val="00787129"/>
    <w:rsid w:val="00790377"/>
    <w:rsid w:val="007903F9"/>
    <w:rsid w:val="0079112F"/>
    <w:rsid w:val="007912CE"/>
    <w:rsid w:val="007916ED"/>
    <w:rsid w:val="0079197C"/>
    <w:rsid w:val="00791EDB"/>
    <w:rsid w:val="00792618"/>
    <w:rsid w:val="007926BF"/>
    <w:rsid w:val="00792997"/>
    <w:rsid w:val="00792A9C"/>
    <w:rsid w:val="007937BC"/>
    <w:rsid w:val="0079389E"/>
    <w:rsid w:val="00794D7C"/>
    <w:rsid w:val="0079531D"/>
    <w:rsid w:val="007956C7"/>
    <w:rsid w:val="00795718"/>
    <w:rsid w:val="007957B4"/>
    <w:rsid w:val="00795B96"/>
    <w:rsid w:val="00796685"/>
    <w:rsid w:val="00796697"/>
    <w:rsid w:val="00796CFF"/>
    <w:rsid w:val="00796FEF"/>
    <w:rsid w:val="00797651"/>
    <w:rsid w:val="00797EA2"/>
    <w:rsid w:val="007A0D5A"/>
    <w:rsid w:val="007A1553"/>
    <w:rsid w:val="007A1991"/>
    <w:rsid w:val="007A247B"/>
    <w:rsid w:val="007A2AD8"/>
    <w:rsid w:val="007A2E16"/>
    <w:rsid w:val="007A4062"/>
    <w:rsid w:val="007A4BAE"/>
    <w:rsid w:val="007A4CD2"/>
    <w:rsid w:val="007A50F3"/>
    <w:rsid w:val="007A5214"/>
    <w:rsid w:val="007A55FA"/>
    <w:rsid w:val="007A56EA"/>
    <w:rsid w:val="007A5A8B"/>
    <w:rsid w:val="007A653F"/>
    <w:rsid w:val="007A702F"/>
    <w:rsid w:val="007A79E6"/>
    <w:rsid w:val="007A7FC9"/>
    <w:rsid w:val="007B01D1"/>
    <w:rsid w:val="007B0CB9"/>
    <w:rsid w:val="007B0E59"/>
    <w:rsid w:val="007B25DE"/>
    <w:rsid w:val="007B2681"/>
    <w:rsid w:val="007B2724"/>
    <w:rsid w:val="007B31D1"/>
    <w:rsid w:val="007B3BC8"/>
    <w:rsid w:val="007B4457"/>
    <w:rsid w:val="007B4670"/>
    <w:rsid w:val="007B4A66"/>
    <w:rsid w:val="007B7750"/>
    <w:rsid w:val="007C0AFE"/>
    <w:rsid w:val="007C100A"/>
    <w:rsid w:val="007C159D"/>
    <w:rsid w:val="007C1803"/>
    <w:rsid w:val="007C2C90"/>
    <w:rsid w:val="007C38EF"/>
    <w:rsid w:val="007C3B3B"/>
    <w:rsid w:val="007C4583"/>
    <w:rsid w:val="007C4881"/>
    <w:rsid w:val="007C4981"/>
    <w:rsid w:val="007C5492"/>
    <w:rsid w:val="007C61D3"/>
    <w:rsid w:val="007C65F3"/>
    <w:rsid w:val="007C7370"/>
    <w:rsid w:val="007C7505"/>
    <w:rsid w:val="007C787D"/>
    <w:rsid w:val="007D022B"/>
    <w:rsid w:val="007D0CF8"/>
    <w:rsid w:val="007D0EDD"/>
    <w:rsid w:val="007D0F29"/>
    <w:rsid w:val="007D16A6"/>
    <w:rsid w:val="007D1726"/>
    <w:rsid w:val="007D1929"/>
    <w:rsid w:val="007D1A52"/>
    <w:rsid w:val="007D271C"/>
    <w:rsid w:val="007D2AB5"/>
    <w:rsid w:val="007D2E6E"/>
    <w:rsid w:val="007D376B"/>
    <w:rsid w:val="007D4655"/>
    <w:rsid w:val="007D5305"/>
    <w:rsid w:val="007D5679"/>
    <w:rsid w:val="007D5C57"/>
    <w:rsid w:val="007D5D93"/>
    <w:rsid w:val="007D752C"/>
    <w:rsid w:val="007E017C"/>
    <w:rsid w:val="007E0F3A"/>
    <w:rsid w:val="007E11C0"/>
    <w:rsid w:val="007E1257"/>
    <w:rsid w:val="007E18D0"/>
    <w:rsid w:val="007E1AC4"/>
    <w:rsid w:val="007E1B6D"/>
    <w:rsid w:val="007E1BCE"/>
    <w:rsid w:val="007E1D56"/>
    <w:rsid w:val="007E4002"/>
    <w:rsid w:val="007E428F"/>
    <w:rsid w:val="007E4CF0"/>
    <w:rsid w:val="007E5EF6"/>
    <w:rsid w:val="007E6033"/>
    <w:rsid w:val="007E624E"/>
    <w:rsid w:val="007E7424"/>
    <w:rsid w:val="007E77DA"/>
    <w:rsid w:val="007E78C4"/>
    <w:rsid w:val="007E7F8E"/>
    <w:rsid w:val="007F024A"/>
    <w:rsid w:val="007F0616"/>
    <w:rsid w:val="007F08C8"/>
    <w:rsid w:val="007F0CF6"/>
    <w:rsid w:val="007F1139"/>
    <w:rsid w:val="007F1377"/>
    <w:rsid w:val="007F1433"/>
    <w:rsid w:val="007F1668"/>
    <w:rsid w:val="007F183C"/>
    <w:rsid w:val="007F1B06"/>
    <w:rsid w:val="007F1D7A"/>
    <w:rsid w:val="007F20B9"/>
    <w:rsid w:val="007F4803"/>
    <w:rsid w:val="007F59DD"/>
    <w:rsid w:val="007F634C"/>
    <w:rsid w:val="007F646F"/>
    <w:rsid w:val="007F6595"/>
    <w:rsid w:val="007F6886"/>
    <w:rsid w:val="007F756C"/>
    <w:rsid w:val="007F77FB"/>
    <w:rsid w:val="007F7E35"/>
    <w:rsid w:val="008001D0"/>
    <w:rsid w:val="00800917"/>
    <w:rsid w:val="00800DA8"/>
    <w:rsid w:val="008010F0"/>
    <w:rsid w:val="008012AD"/>
    <w:rsid w:val="008013FD"/>
    <w:rsid w:val="00801558"/>
    <w:rsid w:val="008015A5"/>
    <w:rsid w:val="00801E0C"/>
    <w:rsid w:val="0080262A"/>
    <w:rsid w:val="00802B57"/>
    <w:rsid w:val="008033E5"/>
    <w:rsid w:val="00804027"/>
    <w:rsid w:val="008043E9"/>
    <w:rsid w:val="00804895"/>
    <w:rsid w:val="0080580C"/>
    <w:rsid w:val="008058E7"/>
    <w:rsid w:val="008069FF"/>
    <w:rsid w:val="008100E4"/>
    <w:rsid w:val="00810132"/>
    <w:rsid w:val="0081057A"/>
    <w:rsid w:val="00810893"/>
    <w:rsid w:val="0081092A"/>
    <w:rsid w:val="00810FAE"/>
    <w:rsid w:val="008111ED"/>
    <w:rsid w:val="0081133E"/>
    <w:rsid w:val="00812B6F"/>
    <w:rsid w:val="00812B95"/>
    <w:rsid w:val="00813643"/>
    <w:rsid w:val="00813938"/>
    <w:rsid w:val="00813989"/>
    <w:rsid w:val="00814A71"/>
    <w:rsid w:val="008158BF"/>
    <w:rsid w:val="00815BC9"/>
    <w:rsid w:val="00815FA9"/>
    <w:rsid w:val="008163CD"/>
    <w:rsid w:val="00816944"/>
    <w:rsid w:val="00816EA1"/>
    <w:rsid w:val="00817562"/>
    <w:rsid w:val="00817DFC"/>
    <w:rsid w:val="00817E3E"/>
    <w:rsid w:val="00817F9F"/>
    <w:rsid w:val="008212F9"/>
    <w:rsid w:val="008222F8"/>
    <w:rsid w:val="00822964"/>
    <w:rsid w:val="00823324"/>
    <w:rsid w:val="00823DD8"/>
    <w:rsid w:val="00824350"/>
    <w:rsid w:val="008244C9"/>
    <w:rsid w:val="00826586"/>
    <w:rsid w:val="00826641"/>
    <w:rsid w:val="00826716"/>
    <w:rsid w:val="00827528"/>
    <w:rsid w:val="00827565"/>
    <w:rsid w:val="00827737"/>
    <w:rsid w:val="008311B6"/>
    <w:rsid w:val="008312EA"/>
    <w:rsid w:val="00831846"/>
    <w:rsid w:val="008319F6"/>
    <w:rsid w:val="00831A84"/>
    <w:rsid w:val="00832EB2"/>
    <w:rsid w:val="0083421E"/>
    <w:rsid w:val="008344E4"/>
    <w:rsid w:val="008346AC"/>
    <w:rsid w:val="008350B8"/>
    <w:rsid w:val="008351DF"/>
    <w:rsid w:val="00835776"/>
    <w:rsid w:val="0083586D"/>
    <w:rsid w:val="00835AB3"/>
    <w:rsid w:val="008361CA"/>
    <w:rsid w:val="008365C8"/>
    <w:rsid w:val="008373B2"/>
    <w:rsid w:val="00837E27"/>
    <w:rsid w:val="00837FD6"/>
    <w:rsid w:val="00840F1B"/>
    <w:rsid w:val="0084107C"/>
    <w:rsid w:val="00841252"/>
    <w:rsid w:val="008414C7"/>
    <w:rsid w:val="00841C2F"/>
    <w:rsid w:val="008433B9"/>
    <w:rsid w:val="0084440D"/>
    <w:rsid w:val="008456F7"/>
    <w:rsid w:val="00846963"/>
    <w:rsid w:val="00846B70"/>
    <w:rsid w:val="00847598"/>
    <w:rsid w:val="008478A9"/>
    <w:rsid w:val="00850A37"/>
    <w:rsid w:val="0085103C"/>
    <w:rsid w:val="008515EC"/>
    <w:rsid w:val="00851736"/>
    <w:rsid w:val="00851F2E"/>
    <w:rsid w:val="0085255C"/>
    <w:rsid w:val="008527B7"/>
    <w:rsid w:val="008530EC"/>
    <w:rsid w:val="00853BAC"/>
    <w:rsid w:val="00853F66"/>
    <w:rsid w:val="00854309"/>
    <w:rsid w:val="008549BA"/>
    <w:rsid w:val="008550FD"/>
    <w:rsid w:val="00855490"/>
    <w:rsid w:val="00857346"/>
    <w:rsid w:val="008573D7"/>
    <w:rsid w:val="00860100"/>
    <w:rsid w:val="00860728"/>
    <w:rsid w:val="0086073B"/>
    <w:rsid w:val="008611DB"/>
    <w:rsid w:val="00862DD3"/>
    <w:rsid w:val="00863584"/>
    <w:rsid w:val="00863623"/>
    <w:rsid w:val="00864E39"/>
    <w:rsid w:val="00865258"/>
    <w:rsid w:val="0086548A"/>
    <w:rsid w:val="00866039"/>
    <w:rsid w:val="008660C3"/>
    <w:rsid w:val="00866211"/>
    <w:rsid w:val="00866992"/>
    <w:rsid w:val="00870691"/>
    <w:rsid w:val="00870DE9"/>
    <w:rsid w:val="00870E30"/>
    <w:rsid w:val="00871165"/>
    <w:rsid w:val="00871C88"/>
    <w:rsid w:val="00871D04"/>
    <w:rsid w:val="0087218F"/>
    <w:rsid w:val="00872E9C"/>
    <w:rsid w:val="0087315C"/>
    <w:rsid w:val="008731E8"/>
    <w:rsid w:val="008731EB"/>
    <w:rsid w:val="008751FB"/>
    <w:rsid w:val="00875BD7"/>
    <w:rsid w:val="00875C76"/>
    <w:rsid w:val="00876A60"/>
    <w:rsid w:val="00876F92"/>
    <w:rsid w:val="00877106"/>
    <w:rsid w:val="00877509"/>
    <w:rsid w:val="00877918"/>
    <w:rsid w:val="00880772"/>
    <w:rsid w:val="00880A3D"/>
    <w:rsid w:val="008814B0"/>
    <w:rsid w:val="00881F70"/>
    <w:rsid w:val="008821F2"/>
    <w:rsid w:val="008827E2"/>
    <w:rsid w:val="00882C5C"/>
    <w:rsid w:val="008832A7"/>
    <w:rsid w:val="00883A96"/>
    <w:rsid w:val="00884814"/>
    <w:rsid w:val="0088510E"/>
    <w:rsid w:val="00885CF4"/>
    <w:rsid w:val="008860C4"/>
    <w:rsid w:val="00887395"/>
    <w:rsid w:val="0088757C"/>
    <w:rsid w:val="00887850"/>
    <w:rsid w:val="00887BA2"/>
    <w:rsid w:val="00890759"/>
    <w:rsid w:val="008909D4"/>
    <w:rsid w:val="00890C90"/>
    <w:rsid w:val="00892D1E"/>
    <w:rsid w:val="00893334"/>
    <w:rsid w:val="00894201"/>
    <w:rsid w:val="00895716"/>
    <w:rsid w:val="008957D1"/>
    <w:rsid w:val="0089640B"/>
    <w:rsid w:val="00896F15"/>
    <w:rsid w:val="00896FE8"/>
    <w:rsid w:val="00897084"/>
    <w:rsid w:val="008974D1"/>
    <w:rsid w:val="00897602"/>
    <w:rsid w:val="00897974"/>
    <w:rsid w:val="00897CD8"/>
    <w:rsid w:val="00897FF7"/>
    <w:rsid w:val="008A0134"/>
    <w:rsid w:val="008A02C5"/>
    <w:rsid w:val="008A052F"/>
    <w:rsid w:val="008A0818"/>
    <w:rsid w:val="008A0A51"/>
    <w:rsid w:val="008A0BC8"/>
    <w:rsid w:val="008A1339"/>
    <w:rsid w:val="008A1BC2"/>
    <w:rsid w:val="008A31F7"/>
    <w:rsid w:val="008A596E"/>
    <w:rsid w:val="008A6731"/>
    <w:rsid w:val="008B1281"/>
    <w:rsid w:val="008B1A4B"/>
    <w:rsid w:val="008B1BDB"/>
    <w:rsid w:val="008B1E0B"/>
    <w:rsid w:val="008B1EAA"/>
    <w:rsid w:val="008B337C"/>
    <w:rsid w:val="008B3CFE"/>
    <w:rsid w:val="008B434F"/>
    <w:rsid w:val="008B447E"/>
    <w:rsid w:val="008B5FBE"/>
    <w:rsid w:val="008B660B"/>
    <w:rsid w:val="008B6E98"/>
    <w:rsid w:val="008C026F"/>
    <w:rsid w:val="008C0A2E"/>
    <w:rsid w:val="008C0BFA"/>
    <w:rsid w:val="008C2355"/>
    <w:rsid w:val="008C25F2"/>
    <w:rsid w:val="008C2C67"/>
    <w:rsid w:val="008C2F8C"/>
    <w:rsid w:val="008C36DD"/>
    <w:rsid w:val="008C4805"/>
    <w:rsid w:val="008C49DB"/>
    <w:rsid w:val="008C4B06"/>
    <w:rsid w:val="008C5300"/>
    <w:rsid w:val="008C5B38"/>
    <w:rsid w:val="008C5E7E"/>
    <w:rsid w:val="008C5F01"/>
    <w:rsid w:val="008C6BB5"/>
    <w:rsid w:val="008C6D12"/>
    <w:rsid w:val="008C7631"/>
    <w:rsid w:val="008C7DA7"/>
    <w:rsid w:val="008D0897"/>
    <w:rsid w:val="008D1E47"/>
    <w:rsid w:val="008D1F2B"/>
    <w:rsid w:val="008D24F0"/>
    <w:rsid w:val="008D2521"/>
    <w:rsid w:val="008D2806"/>
    <w:rsid w:val="008D2E6F"/>
    <w:rsid w:val="008D32A5"/>
    <w:rsid w:val="008D4C4A"/>
    <w:rsid w:val="008D4F2A"/>
    <w:rsid w:val="008D5427"/>
    <w:rsid w:val="008D54F7"/>
    <w:rsid w:val="008D584F"/>
    <w:rsid w:val="008D778A"/>
    <w:rsid w:val="008E0BC7"/>
    <w:rsid w:val="008E1824"/>
    <w:rsid w:val="008E1CE2"/>
    <w:rsid w:val="008E23DE"/>
    <w:rsid w:val="008E271D"/>
    <w:rsid w:val="008E2FA4"/>
    <w:rsid w:val="008E38FF"/>
    <w:rsid w:val="008E680D"/>
    <w:rsid w:val="008E7375"/>
    <w:rsid w:val="008F04E7"/>
    <w:rsid w:val="008F08E3"/>
    <w:rsid w:val="008F09BA"/>
    <w:rsid w:val="008F0B43"/>
    <w:rsid w:val="008F0D7F"/>
    <w:rsid w:val="008F1099"/>
    <w:rsid w:val="008F1372"/>
    <w:rsid w:val="008F1B4A"/>
    <w:rsid w:val="008F24A1"/>
    <w:rsid w:val="008F321F"/>
    <w:rsid w:val="008F376A"/>
    <w:rsid w:val="008F40AC"/>
    <w:rsid w:val="008F4F05"/>
    <w:rsid w:val="008F5AAD"/>
    <w:rsid w:val="008F5E36"/>
    <w:rsid w:val="008F60A3"/>
    <w:rsid w:val="008F66C9"/>
    <w:rsid w:val="008F6B8D"/>
    <w:rsid w:val="008F74F8"/>
    <w:rsid w:val="008F75BB"/>
    <w:rsid w:val="008F7B2C"/>
    <w:rsid w:val="00900096"/>
    <w:rsid w:val="00900A64"/>
    <w:rsid w:val="00901308"/>
    <w:rsid w:val="0090161A"/>
    <w:rsid w:val="0090174C"/>
    <w:rsid w:val="009021C3"/>
    <w:rsid w:val="00903217"/>
    <w:rsid w:val="0090348C"/>
    <w:rsid w:val="0090407C"/>
    <w:rsid w:val="00904AA0"/>
    <w:rsid w:val="00904F21"/>
    <w:rsid w:val="00905E34"/>
    <w:rsid w:val="009063B4"/>
    <w:rsid w:val="00907388"/>
    <w:rsid w:val="00907726"/>
    <w:rsid w:val="009079EE"/>
    <w:rsid w:val="00907E7C"/>
    <w:rsid w:val="0091041E"/>
    <w:rsid w:val="00910489"/>
    <w:rsid w:val="009122C0"/>
    <w:rsid w:val="00913194"/>
    <w:rsid w:val="00914414"/>
    <w:rsid w:val="00914FCB"/>
    <w:rsid w:val="00915A15"/>
    <w:rsid w:val="00915BB6"/>
    <w:rsid w:val="009164BE"/>
    <w:rsid w:val="0091780E"/>
    <w:rsid w:val="009200B3"/>
    <w:rsid w:val="00920522"/>
    <w:rsid w:val="009208E5"/>
    <w:rsid w:val="00920D68"/>
    <w:rsid w:val="00920F6D"/>
    <w:rsid w:val="009210D2"/>
    <w:rsid w:val="009215AF"/>
    <w:rsid w:val="0092178A"/>
    <w:rsid w:val="009217F5"/>
    <w:rsid w:val="00922106"/>
    <w:rsid w:val="00922A7F"/>
    <w:rsid w:val="00923794"/>
    <w:rsid w:val="00923FEE"/>
    <w:rsid w:val="0092440F"/>
    <w:rsid w:val="009248FC"/>
    <w:rsid w:val="009255CF"/>
    <w:rsid w:val="00925DC1"/>
    <w:rsid w:val="009265C1"/>
    <w:rsid w:val="009271A9"/>
    <w:rsid w:val="00927B46"/>
    <w:rsid w:val="00930C7F"/>
    <w:rsid w:val="00930EC3"/>
    <w:rsid w:val="00930EC4"/>
    <w:rsid w:val="00931216"/>
    <w:rsid w:val="00931DA1"/>
    <w:rsid w:val="00932104"/>
    <w:rsid w:val="009328E9"/>
    <w:rsid w:val="0093380C"/>
    <w:rsid w:val="009341FD"/>
    <w:rsid w:val="00934D1A"/>
    <w:rsid w:val="009351C4"/>
    <w:rsid w:val="00936B21"/>
    <w:rsid w:val="00936CC4"/>
    <w:rsid w:val="00937F95"/>
    <w:rsid w:val="0094072D"/>
    <w:rsid w:val="00941587"/>
    <w:rsid w:val="0094179F"/>
    <w:rsid w:val="00941941"/>
    <w:rsid w:val="00942016"/>
    <w:rsid w:val="00942DDA"/>
    <w:rsid w:val="00942F68"/>
    <w:rsid w:val="00944983"/>
    <w:rsid w:val="00944EDD"/>
    <w:rsid w:val="00945B57"/>
    <w:rsid w:val="009465B5"/>
    <w:rsid w:val="00946F89"/>
    <w:rsid w:val="0094748A"/>
    <w:rsid w:val="00947AA2"/>
    <w:rsid w:val="00950930"/>
    <w:rsid w:val="00950E41"/>
    <w:rsid w:val="00950FE9"/>
    <w:rsid w:val="00951A2F"/>
    <w:rsid w:val="00951BE5"/>
    <w:rsid w:val="00952F7B"/>
    <w:rsid w:val="00953A96"/>
    <w:rsid w:val="009545EA"/>
    <w:rsid w:val="00954823"/>
    <w:rsid w:val="00954E2F"/>
    <w:rsid w:val="00955927"/>
    <w:rsid w:val="009564E2"/>
    <w:rsid w:val="0095788B"/>
    <w:rsid w:val="00957917"/>
    <w:rsid w:val="00957BAA"/>
    <w:rsid w:val="00957F35"/>
    <w:rsid w:val="009608BD"/>
    <w:rsid w:val="00960BD7"/>
    <w:rsid w:val="00960EF9"/>
    <w:rsid w:val="00961834"/>
    <w:rsid w:val="00961D34"/>
    <w:rsid w:val="009620C1"/>
    <w:rsid w:val="00962997"/>
    <w:rsid w:val="00963775"/>
    <w:rsid w:val="0096469F"/>
    <w:rsid w:val="00964AEB"/>
    <w:rsid w:val="00964D8F"/>
    <w:rsid w:val="00965E0E"/>
    <w:rsid w:val="00965FFF"/>
    <w:rsid w:val="00966279"/>
    <w:rsid w:val="009662E0"/>
    <w:rsid w:val="00966BC9"/>
    <w:rsid w:val="0096749C"/>
    <w:rsid w:val="00970003"/>
    <w:rsid w:val="00970344"/>
    <w:rsid w:val="00972700"/>
    <w:rsid w:val="00972A8E"/>
    <w:rsid w:val="00972F5C"/>
    <w:rsid w:val="0097321D"/>
    <w:rsid w:val="00973D04"/>
    <w:rsid w:val="0097406D"/>
    <w:rsid w:val="009747E1"/>
    <w:rsid w:val="00974BE8"/>
    <w:rsid w:val="00974FA1"/>
    <w:rsid w:val="00975C0A"/>
    <w:rsid w:val="00975C75"/>
    <w:rsid w:val="00976319"/>
    <w:rsid w:val="0097649A"/>
    <w:rsid w:val="00976983"/>
    <w:rsid w:val="009769F2"/>
    <w:rsid w:val="009777EB"/>
    <w:rsid w:val="00980384"/>
    <w:rsid w:val="00981459"/>
    <w:rsid w:val="009818C6"/>
    <w:rsid w:val="0098270B"/>
    <w:rsid w:val="00983494"/>
    <w:rsid w:val="009837A3"/>
    <w:rsid w:val="00983A71"/>
    <w:rsid w:val="00983BB4"/>
    <w:rsid w:val="009849E8"/>
    <w:rsid w:val="0098546C"/>
    <w:rsid w:val="009867D1"/>
    <w:rsid w:val="00987737"/>
    <w:rsid w:val="00990BD4"/>
    <w:rsid w:val="009911F4"/>
    <w:rsid w:val="00991BB9"/>
    <w:rsid w:val="00993898"/>
    <w:rsid w:val="0099508E"/>
    <w:rsid w:val="009961A8"/>
    <w:rsid w:val="00996E5D"/>
    <w:rsid w:val="009974CC"/>
    <w:rsid w:val="009A052E"/>
    <w:rsid w:val="009A1024"/>
    <w:rsid w:val="009A1AB5"/>
    <w:rsid w:val="009A1B4A"/>
    <w:rsid w:val="009A2088"/>
    <w:rsid w:val="009A2621"/>
    <w:rsid w:val="009A269D"/>
    <w:rsid w:val="009A2AF7"/>
    <w:rsid w:val="009A34AA"/>
    <w:rsid w:val="009A3C02"/>
    <w:rsid w:val="009A3CA6"/>
    <w:rsid w:val="009A498F"/>
    <w:rsid w:val="009A5D85"/>
    <w:rsid w:val="009A6111"/>
    <w:rsid w:val="009A664B"/>
    <w:rsid w:val="009A67C0"/>
    <w:rsid w:val="009A6C8A"/>
    <w:rsid w:val="009A7388"/>
    <w:rsid w:val="009A7C51"/>
    <w:rsid w:val="009A7E2B"/>
    <w:rsid w:val="009B08B7"/>
    <w:rsid w:val="009B0D06"/>
    <w:rsid w:val="009B11C9"/>
    <w:rsid w:val="009B16BA"/>
    <w:rsid w:val="009B1BE6"/>
    <w:rsid w:val="009B30DA"/>
    <w:rsid w:val="009B372E"/>
    <w:rsid w:val="009B4B6A"/>
    <w:rsid w:val="009B6784"/>
    <w:rsid w:val="009B6900"/>
    <w:rsid w:val="009B6964"/>
    <w:rsid w:val="009B6E79"/>
    <w:rsid w:val="009B747B"/>
    <w:rsid w:val="009B7DD8"/>
    <w:rsid w:val="009C001C"/>
    <w:rsid w:val="009C0366"/>
    <w:rsid w:val="009C2BDC"/>
    <w:rsid w:val="009C2BDD"/>
    <w:rsid w:val="009C3695"/>
    <w:rsid w:val="009C384D"/>
    <w:rsid w:val="009C4782"/>
    <w:rsid w:val="009C4EE6"/>
    <w:rsid w:val="009C5461"/>
    <w:rsid w:val="009C56A2"/>
    <w:rsid w:val="009C61BE"/>
    <w:rsid w:val="009C62A4"/>
    <w:rsid w:val="009C6ADF"/>
    <w:rsid w:val="009C7254"/>
    <w:rsid w:val="009C75E1"/>
    <w:rsid w:val="009D03F5"/>
    <w:rsid w:val="009D0DCB"/>
    <w:rsid w:val="009D0F98"/>
    <w:rsid w:val="009D1113"/>
    <w:rsid w:val="009D1D17"/>
    <w:rsid w:val="009D333F"/>
    <w:rsid w:val="009D361B"/>
    <w:rsid w:val="009D3821"/>
    <w:rsid w:val="009D396E"/>
    <w:rsid w:val="009D39C7"/>
    <w:rsid w:val="009D3B52"/>
    <w:rsid w:val="009D417B"/>
    <w:rsid w:val="009D6BF0"/>
    <w:rsid w:val="009E04A6"/>
    <w:rsid w:val="009E148C"/>
    <w:rsid w:val="009E20B6"/>
    <w:rsid w:val="009E2F59"/>
    <w:rsid w:val="009E300C"/>
    <w:rsid w:val="009E321E"/>
    <w:rsid w:val="009E3614"/>
    <w:rsid w:val="009E3713"/>
    <w:rsid w:val="009E3A13"/>
    <w:rsid w:val="009E4018"/>
    <w:rsid w:val="009E4EC6"/>
    <w:rsid w:val="009E5108"/>
    <w:rsid w:val="009E5B4F"/>
    <w:rsid w:val="009E7869"/>
    <w:rsid w:val="009F0DF3"/>
    <w:rsid w:val="009F126B"/>
    <w:rsid w:val="009F135E"/>
    <w:rsid w:val="009F2A06"/>
    <w:rsid w:val="009F346A"/>
    <w:rsid w:val="009F4048"/>
    <w:rsid w:val="009F535A"/>
    <w:rsid w:val="009F5384"/>
    <w:rsid w:val="009F6C07"/>
    <w:rsid w:val="009F7220"/>
    <w:rsid w:val="009F779C"/>
    <w:rsid w:val="009F7A25"/>
    <w:rsid w:val="00A0018C"/>
    <w:rsid w:val="00A008CF"/>
    <w:rsid w:val="00A0136C"/>
    <w:rsid w:val="00A020DB"/>
    <w:rsid w:val="00A023C3"/>
    <w:rsid w:val="00A02466"/>
    <w:rsid w:val="00A026A1"/>
    <w:rsid w:val="00A032D2"/>
    <w:rsid w:val="00A036ED"/>
    <w:rsid w:val="00A0385B"/>
    <w:rsid w:val="00A03F58"/>
    <w:rsid w:val="00A0501D"/>
    <w:rsid w:val="00A05738"/>
    <w:rsid w:val="00A05B0E"/>
    <w:rsid w:val="00A06606"/>
    <w:rsid w:val="00A067C1"/>
    <w:rsid w:val="00A06C37"/>
    <w:rsid w:val="00A07EDF"/>
    <w:rsid w:val="00A10C24"/>
    <w:rsid w:val="00A11475"/>
    <w:rsid w:val="00A11711"/>
    <w:rsid w:val="00A12B61"/>
    <w:rsid w:val="00A1340D"/>
    <w:rsid w:val="00A136C7"/>
    <w:rsid w:val="00A13D68"/>
    <w:rsid w:val="00A15723"/>
    <w:rsid w:val="00A1574C"/>
    <w:rsid w:val="00A16275"/>
    <w:rsid w:val="00A16B41"/>
    <w:rsid w:val="00A16B75"/>
    <w:rsid w:val="00A16C1A"/>
    <w:rsid w:val="00A16C1E"/>
    <w:rsid w:val="00A17096"/>
    <w:rsid w:val="00A1748A"/>
    <w:rsid w:val="00A21B92"/>
    <w:rsid w:val="00A2314E"/>
    <w:rsid w:val="00A231A4"/>
    <w:rsid w:val="00A23F2F"/>
    <w:rsid w:val="00A24C69"/>
    <w:rsid w:val="00A24CAA"/>
    <w:rsid w:val="00A25474"/>
    <w:rsid w:val="00A25A69"/>
    <w:rsid w:val="00A27881"/>
    <w:rsid w:val="00A30790"/>
    <w:rsid w:val="00A307B9"/>
    <w:rsid w:val="00A30A7E"/>
    <w:rsid w:val="00A30EA7"/>
    <w:rsid w:val="00A30EF1"/>
    <w:rsid w:val="00A315B7"/>
    <w:rsid w:val="00A3188A"/>
    <w:rsid w:val="00A31D6E"/>
    <w:rsid w:val="00A324CC"/>
    <w:rsid w:val="00A345B7"/>
    <w:rsid w:val="00A353FD"/>
    <w:rsid w:val="00A35682"/>
    <w:rsid w:val="00A35685"/>
    <w:rsid w:val="00A40220"/>
    <w:rsid w:val="00A40DC0"/>
    <w:rsid w:val="00A415C8"/>
    <w:rsid w:val="00A4162F"/>
    <w:rsid w:val="00A420CA"/>
    <w:rsid w:val="00A42A1A"/>
    <w:rsid w:val="00A42A9F"/>
    <w:rsid w:val="00A434BD"/>
    <w:rsid w:val="00A436F2"/>
    <w:rsid w:val="00A4478F"/>
    <w:rsid w:val="00A44AE7"/>
    <w:rsid w:val="00A44B4F"/>
    <w:rsid w:val="00A44DA1"/>
    <w:rsid w:val="00A45179"/>
    <w:rsid w:val="00A454EE"/>
    <w:rsid w:val="00A45B9F"/>
    <w:rsid w:val="00A46274"/>
    <w:rsid w:val="00A468ED"/>
    <w:rsid w:val="00A469E1"/>
    <w:rsid w:val="00A46D3F"/>
    <w:rsid w:val="00A46F1B"/>
    <w:rsid w:val="00A474FA"/>
    <w:rsid w:val="00A476A1"/>
    <w:rsid w:val="00A52325"/>
    <w:rsid w:val="00A52BC0"/>
    <w:rsid w:val="00A531E9"/>
    <w:rsid w:val="00A532E0"/>
    <w:rsid w:val="00A53D2A"/>
    <w:rsid w:val="00A54660"/>
    <w:rsid w:val="00A56088"/>
    <w:rsid w:val="00A56112"/>
    <w:rsid w:val="00A56C77"/>
    <w:rsid w:val="00A57318"/>
    <w:rsid w:val="00A576E7"/>
    <w:rsid w:val="00A57915"/>
    <w:rsid w:val="00A607EC"/>
    <w:rsid w:val="00A608AC"/>
    <w:rsid w:val="00A608BE"/>
    <w:rsid w:val="00A60983"/>
    <w:rsid w:val="00A60AEE"/>
    <w:rsid w:val="00A60BCE"/>
    <w:rsid w:val="00A61125"/>
    <w:rsid w:val="00A61585"/>
    <w:rsid w:val="00A62278"/>
    <w:rsid w:val="00A62D7A"/>
    <w:rsid w:val="00A6354C"/>
    <w:rsid w:val="00A63C8F"/>
    <w:rsid w:val="00A64C8E"/>
    <w:rsid w:val="00A6569B"/>
    <w:rsid w:val="00A65797"/>
    <w:rsid w:val="00A65C3F"/>
    <w:rsid w:val="00A66258"/>
    <w:rsid w:val="00A708D4"/>
    <w:rsid w:val="00A70A57"/>
    <w:rsid w:val="00A72188"/>
    <w:rsid w:val="00A727E3"/>
    <w:rsid w:val="00A75261"/>
    <w:rsid w:val="00A7597B"/>
    <w:rsid w:val="00A75ADD"/>
    <w:rsid w:val="00A75F55"/>
    <w:rsid w:val="00A760E3"/>
    <w:rsid w:val="00A77A1B"/>
    <w:rsid w:val="00A77B1F"/>
    <w:rsid w:val="00A80469"/>
    <w:rsid w:val="00A81053"/>
    <w:rsid w:val="00A829C7"/>
    <w:rsid w:val="00A83FB5"/>
    <w:rsid w:val="00A842E4"/>
    <w:rsid w:val="00A85BC1"/>
    <w:rsid w:val="00A861B7"/>
    <w:rsid w:val="00A86405"/>
    <w:rsid w:val="00A86B8D"/>
    <w:rsid w:val="00A86C62"/>
    <w:rsid w:val="00A8702D"/>
    <w:rsid w:val="00A87A27"/>
    <w:rsid w:val="00A8E148"/>
    <w:rsid w:val="00A901CC"/>
    <w:rsid w:val="00A91199"/>
    <w:rsid w:val="00A9220E"/>
    <w:rsid w:val="00A92348"/>
    <w:rsid w:val="00A92590"/>
    <w:rsid w:val="00A93A58"/>
    <w:rsid w:val="00A9412B"/>
    <w:rsid w:val="00A95DE7"/>
    <w:rsid w:val="00A96C3F"/>
    <w:rsid w:val="00A97445"/>
    <w:rsid w:val="00A97E1A"/>
    <w:rsid w:val="00AA0333"/>
    <w:rsid w:val="00AA06D6"/>
    <w:rsid w:val="00AA0A7C"/>
    <w:rsid w:val="00AA0ECB"/>
    <w:rsid w:val="00AA0F68"/>
    <w:rsid w:val="00AA1424"/>
    <w:rsid w:val="00AA16B6"/>
    <w:rsid w:val="00AA1841"/>
    <w:rsid w:val="00AA20AA"/>
    <w:rsid w:val="00AA3B71"/>
    <w:rsid w:val="00AA3E12"/>
    <w:rsid w:val="00AA3F9F"/>
    <w:rsid w:val="00AA4304"/>
    <w:rsid w:val="00AA52CB"/>
    <w:rsid w:val="00AA57E1"/>
    <w:rsid w:val="00AA5E43"/>
    <w:rsid w:val="00AA5F16"/>
    <w:rsid w:val="00AA79A0"/>
    <w:rsid w:val="00AB0118"/>
    <w:rsid w:val="00AB2286"/>
    <w:rsid w:val="00AB2994"/>
    <w:rsid w:val="00AB3123"/>
    <w:rsid w:val="00AB3C42"/>
    <w:rsid w:val="00AB3F46"/>
    <w:rsid w:val="00AB424D"/>
    <w:rsid w:val="00AB4537"/>
    <w:rsid w:val="00AB4BCA"/>
    <w:rsid w:val="00AB56B8"/>
    <w:rsid w:val="00AB5B34"/>
    <w:rsid w:val="00AB5DE2"/>
    <w:rsid w:val="00AB6624"/>
    <w:rsid w:val="00AB6B84"/>
    <w:rsid w:val="00AB6E31"/>
    <w:rsid w:val="00AB6F88"/>
    <w:rsid w:val="00AB7728"/>
    <w:rsid w:val="00AC0CB6"/>
    <w:rsid w:val="00AC1175"/>
    <w:rsid w:val="00AC1AFD"/>
    <w:rsid w:val="00AC276E"/>
    <w:rsid w:val="00AC2DBD"/>
    <w:rsid w:val="00AC3E3A"/>
    <w:rsid w:val="00AC45E2"/>
    <w:rsid w:val="00AC463E"/>
    <w:rsid w:val="00AC4CCF"/>
    <w:rsid w:val="00AC5E8E"/>
    <w:rsid w:val="00AC6DCF"/>
    <w:rsid w:val="00AC7291"/>
    <w:rsid w:val="00AC7363"/>
    <w:rsid w:val="00AC73EE"/>
    <w:rsid w:val="00AC79A9"/>
    <w:rsid w:val="00AC7F47"/>
    <w:rsid w:val="00AD002F"/>
    <w:rsid w:val="00AD1053"/>
    <w:rsid w:val="00AD2724"/>
    <w:rsid w:val="00AD352B"/>
    <w:rsid w:val="00AD3EFC"/>
    <w:rsid w:val="00AD4162"/>
    <w:rsid w:val="00AD49D3"/>
    <w:rsid w:val="00AD4A9D"/>
    <w:rsid w:val="00AD7690"/>
    <w:rsid w:val="00AE049D"/>
    <w:rsid w:val="00AE0786"/>
    <w:rsid w:val="00AE09F2"/>
    <w:rsid w:val="00AE16F7"/>
    <w:rsid w:val="00AE2434"/>
    <w:rsid w:val="00AE24E5"/>
    <w:rsid w:val="00AE26DB"/>
    <w:rsid w:val="00AE2E78"/>
    <w:rsid w:val="00AE3774"/>
    <w:rsid w:val="00AE389E"/>
    <w:rsid w:val="00AE3BA6"/>
    <w:rsid w:val="00AE3BD9"/>
    <w:rsid w:val="00AE3E3B"/>
    <w:rsid w:val="00AE4171"/>
    <w:rsid w:val="00AE43BC"/>
    <w:rsid w:val="00AE4878"/>
    <w:rsid w:val="00AE4CAE"/>
    <w:rsid w:val="00AE4D6B"/>
    <w:rsid w:val="00AE4EE6"/>
    <w:rsid w:val="00AE5F12"/>
    <w:rsid w:val="00AE6B13"/>
    <w:rsid w:val="00AE70F5"/>
    <w:rsid w:val="00AE73B2"/>
    <w:rsid w:val="00AE78DB"/>
    <w:rsid w:val="00AF1DB1"/>
    <w:rsid w:val="00AF1E8C"/>
    <w:rsid w:val="00AF2CD2"/>
    <w:rsid w:val="00AF3864"/>
    <w:rsid w:val="00AF42E4"/>
    <w:rsid w:val="00AF49BE"/>
    <w:rsid w:val="00AF4A40"/>
    <w:rsid w:val="00AF5BCB"/>
    <w:rsid w:val="00AF6501"/>
    <w:rsid w:val="00AF676D"/>
    <w:rsid w:val="00AF6DC3"/>
    <w:rsid w:val="00AF74EF"/>
    <w:rsid w:val="00AF74F8"/>
    <w:rsid w:val="00AF7854"/>
    <w:rsid w:val="00AF7C72"/>
    <w:rsid w:val="00B0073B"/>
    <w:rsid w:val="00B0190B"/>
    <w:rsid w:val="00B01A49"/>
    <w:rsid w:val="00B01CC2"/>
    <w:rsid w:val="00B02899"/>
    <w:rsid w:val="00B0381C"/>
    <w:rsid w:val="00B04014"/>
    <w:rsid w:val="00B056C5"/>
    <w:rsid w:val="00B05777"/>
    <w:rsid w:val="00B05831"/>
    <w:rsid w:val="00B06CB0"/>
    <w:rsid w:val="00B07050"/>
    <w:rsid w:val="00B071DD"/>
    <w:rsid w:val="00B074FB"/>
    <w:rsid w:val="00B07E42"/>
    <w:rsid w:val="00B10777"/>
    <w:rsid w:val="00B1090C"/>
    <w:rsid w:val="00B10B94"/>
    <w:rsid w:val="00B11391"/>
    <w:rsid w:val="00B11F30"/>
    <w:rsid w:val="00B13067"/>
    <w:rsid w:val="00B13C17"/>
    <w:rsid w:val="00B142B9"/>
    <w:rsid w:val="00B144DC"/>
    <w:rsid w:val="00B1623B"/>
    <w:rsid w:val="00B17852"/>
    <w:rsid w:val="00B17E18"/>
    <w:rsid w:val="00B2394C"/>
    <w:rsid w:val="00B23C4A"/>
    <w:rsid w:val="00B2439F"/>
    <w:rsid w:val="00B247C5"/>
    <w:rsid w:val="00B25F5D"/>
    <w:rsid w:val="00B2608E"/>
    <w:rsid w:val="00B265C3"/>
    <w:rsid w:val="00B26784"/>
    <w:rsid w:val="00B26C2F"/>
    <w:rsid w:val="00B26EB4"/>
    <w:rsid w:val="00B26FD8"/>
    <w:rsid w:val="00B2717C"/>
    <w:rsid w:val="00B3074E"/>
    <w:rsid w:val="00B30845"/>
    <w:rsid w:val="00B3091A"/>
    <w:rsid w:val="00B30A50"/>
    <w:rsid w:val="00B31569"/>
    <w:rsid w:val="00B328DE"/>
    <w:rsid w:val="00B32A4A"/>
    <w:rsid w:val="00B341DA"/>
    <w:rsid w:val="00B349FD"/>
    <w:rsid w:val="00B34AE1"/>
    <w:rsid w:val="00B34F03"/>
    <w:rsid w:val="00B355D4"/>
    <w:rsid w:val="00B359E3"/>
    <w:rsid w:val="00B359F9"/>
    <w:rsid w:val="00B36130"/>
    <w:rsid w:val="00B364E4"/>
    <w:rsid w:val="00B36AF9"/>
    <w:rsid w:val="00B36B07"/>
    <w:rsid w:val="00B37704"/>
    <w:rsid w:val="00B4114B"/>
    <w:rsid w:val="00B411DF"/>
    <w:rsid w:val="00B4221D"/>
    <w:rsid w:val="00B42FDE"/>
    <w:rsid w:val="00B43178"/>
    <w:rsid w:val="00B44D0B"/>
    <w:rsid w:val="00B451BD"/>
    <w:rsid w:val="00B45695"/>
    <w:rsid w:val="00B4603C"/>
    <w:rsid w:val="00B46D13"/>
    <w:rsid w:val="00B4740C"/>
    <w:rsid w:val="00B476EB"/>
    <w:rsid w:val="00B47F9E"/>
    <w:rsid w:val="00B50946"/>
    <w:rsid w:val="00B50949"/>
    <w:rsid w:val="00B50EAA"/>
    <w:rsid w:val="00B51192"/>
    <w:rsid w:val="00B51606"/>
    <w:rsid w:val="00B51C51"/>
    <w:rsid w:val="00B52764"/>
    <w:rsid w:val="00B527FE"/>
    <w:rsid w:val="00B533AD"/>
    <w:rsid w:val="00B55325"/>
    <w:rsid w:val="00B5561A"/>
    <w:rsid w:val="00B55B91"/>
    <w:rsid w:val="00B55C09"/>
    <w:rsid w:val="00B56CCB"/>
    <w:rsid w:val="00B56D10"/>
    <w:rsid w:val="00B57518"/>
    <w:rsid w:val="00B60D1C"/>
    <w:rsid w:val="00B60DB3"/>
    <w:rsid w:val="00B63ABF"/>
    <w:rsid w:val="00B63CAD"/>
    <w:rsid w:val="00B6424B"/>
    <w:rsid w:val="00B64779"/>
    <w:rsid w:val="00B64959"/>
    <w:rsid w:val="00B65327"/>
    <w:rsid w:val="00B65771"/>
    <w:rsid w:val="00B657EA"/>
    <w:rsid w:val="00B65B8C"/>
    <w:rsid w:val="00B65CCC"/>
    <w:rsid w:val="00B65DB9"/>
    <w:rsid w:val="00B6670E"/>
    <w:rsid w:val="00B667AC"/>
    <w:rsid w:val="00B668A7"/>
    <w:rsid w:val="00B673E6"/>
    <w:rsid w:val="00B67645"/>
    <w:rsid w:val="00B67FEF"/>
    <w:rsid w:val="00B70494"/>
    <w:rsid w:val="00B704FE"/>
    <w:rsid w:val="00B708BB"/>
    <w:rsid w:val="00B709BF"/>
    <w:rsid w:val="00B714E4"/>
    <w:rsid w:val="00B71CF0"/>
    <w:rsid w:val="00B72877"/>
    <w:rsid w:val="00B729DA"/>
    <w:rsid w:val="00B72A2E"/>
    <w:rsid w:val="00B73062"/>
    <w:rsid w:val="00B7338A"/>
    <w:rsid w:val="00B737A7"/>
    <w:rsid w:val="00B73C31"/>
    <w:rsid w:val="00B73E1D"/>
    <w:rsid w:val="00B73E9C"/>
    <w:rsid w:val="00B74870"/>
    <w:rsid w:val="00B74972"/>
    <w:rsid w:val="00B74F40"/>
    <w:rsid w:val="00B7569E"/>
    <w:rsid w:val="00B7572F"/>
    <w:rsid w:val="00B75EF3"/>
    <w:rsid w:val="00B76396"/>
    <w:rsid w:val="00B7694D"/>
    <w:rsid w:val="00B76B1D"/>
    <w:rsid w:val="00B7720B"/>
    <w:rsid w:val="00B7765B"/>
    <w:rsid w:val="00B77B1B"/>
    <w:rsid w:val="00B80126"/>
    <w:rsid w:val="00B80238"/>
    <w:rsid w:val="00B80351"/>
    <w:rsid w:val="00B80B58"/>
    <w:rsid w:val="00B8138C"/>
    <w:rsid w:val="00B81D1C"/>
    <w:rsid w:val="00B821CE"/>
    <w:rsid w:val="00B83416"/>
    <w:rsid w:val="00B8370B"/>
    <w:rsid w:val="00B839A6"/>
    <w:rsid w:val="00B84135"/>
    <w:rsid w:val="00B846FE"/>
    <w:rsid w:val="00B84768"/>
    <w:rsid w:val="00B84A48"/>
    <w:rsid w:val="00B857D8"/>
    <w:rsid w:val="00B85F92"/>
    <w:rsid w:val="00B862ED"/>
    <w:rsid w:val="00B86407"/>
    <w:rsid w:val="00B869AE"/>
    <w:rsid w:val="00B873B0"/>
    <w:rsid w:val="00B873D4"/>
    <w:rsid w:val="00B87686"/>
    <w:rsid w:val="00B90478"/>
    <w:rsid w:val="00B908D4"/>
    <w:rsid w:val="00B90AFF"/>
    <w:rsid w:val="00B90E52"/>
    <w:rsid w:val="00B9108A"/>
    <w:rsid w:val="00B914BD"/>
    <w:rsid w:val="00B91A37"/>
    <w:rsid w:val="00B91E61"/>
    <w:rsid w:val="00B9208B"/>
    <w:rsid w:val="00B92A1A"/>
    <w:rsid w:val="00B933A1"/>
    <w:rsid w:val="00B93C99"/>
    <w:rsid w:val="00B93FDD"/>
    <w:rsid w:val="00B94079"/>
    <w:rsid w:val="00B949D4"/>
    <w:rsid w:val="00B94D2C"/>
    <w:rsid w:val="00B94EE0"/>
    <w:rsid w:val="00B95804"/>
    <w:rsid w:val="00B95DE6"/>
    <w:rsid w:val="00B968F0"/>
    <w:rsid w:val="00B96CBE"/>
    <w:rsid w:val="00B96FA5"/>
    <w:rsid w:val="00B96FCD"/>
    <w:rsid w:val="00B974EF"/>
    <w:rsid w:val="00BA024E"/>
    <w:rsid w:val="00BA0D51"/>
    <w:rsid w:val="00BA100B"/>
    <w:rsid w:val="00BA3629"/>
    <w:rsid w:val="00BA3B31"/>
    <w:rsid w:val="00BA490E"/>
    <w:rsid w:val="00BA552E"/>
    <w:rsid w:val="00BA5800"/>
    <w:rsid w:val="00BA6164"/>
    <w:rsid w:val="00BA637B"/>
    <w:rsid w:val="00BA6582"/>
    <w:rsid w:val="00BB0ADE"/>
    <w:rsid w:val="00BB1222"/>
    <w:rsid w:val="00BB20B0"/>
    <w:rsid w:val="00BB38BC"/>
    <w:rsid w:val="00BB4B8A"/>
    <w:rsid w:val="00BB5058"/>
    <w:rsid w:val="00BB5894"/>
    <w:rsid w:val="00BB5CEE"/>
    <w:rsid w:val="00BB5DEE"/>
    <w:rsid w:val="00BB60A6"/>
    <w:rsid w:val="00BB6502"/>
    <w:rsid w:val="00BB6F83"/>
    <w:rsid w:val="00BB71B5"/>
    <w:rsid w:val="00BB7489"/>
    <w:rsid w:val="00BB749B"/>
    <w:rsid w:val="00BB78FB"/>
    <w:rsid w:val="00BB7EEF"/>
    <w:rsid w:val="00BC00AC"/>
    <w:rsid w:val="00BC0395"/>
    <w:rsid w:val="00BC05EA"/>
    <w:rsid w:val="00BC0AFD"/>
    <w:rsid w:val="00BC0B95"/>
    <w:rsid w:val="00BC12AB"/>
    <w:rsid w:val="00BC1541"/>
    <w:rsid w:val="00BC2ADF"/>
    <w:rsid w:val="00BC37D5"/>
    <w:rsid w:val="00BC3AC0"/>
    <w:rsid w:val="00BC3FD1"/>
    <w:rsid w:val="00BC3FF2"/>
    <w:rsid w:val="00BC44DF"/>
    <w:rsid w:val="00BC4A8B"/>
    <w:rsid w:val="00BC4C85"/>
    <w:rsid w:val="00BC4DAA"/>
    <w:rsid w:val="00BC583E"/>
    <w:rsid w:val="00BC5E12"/>
    <w:rsid w:val="00BC6759"/>
    <w:rsid w:val="00BC6A8A"/>
    <w:rsid w:val="00BC7129"/>
    <w:rsid w:val="00BD00B0"/>
    <w:rsid w:val="00BD108A"/>
    <w:rsid w:val="00BD1B48"/>
    <w:rsid w:val="00BD271A"/>
    <w:rsid w:val="00BD4848"/>
    <w:rsid w:val="00BD4D6E"/>
    <w:rsid w:val="00BD4DB0"/>
    <w:rsid w:val="00BD4DB2"/>
    <w:rsid w:val="00BD5029"/>
    <w:rsid w:val="00BD603A"/>
    <w:rsid w:val="00BD668C"/>
    <w:rsid w:val="00BD68AC"/>
    <w:rsid w:val="00BD7354"/>
    <w:rsid w:val="00BD778D"/>
    <w:rsid w:val="00BD7922"/>
    <w:rsid w:val="00BD7E20"/>
    <w:rsid w:val="00BE0D4F"/>
    <w:rsid w:val="00BE411F"/>
    <w:rsid w:val="00BE42BC"/>
    <w:rsid w:val="00BE4412"/>
    <w:rsid w:val="00BE4CDE"/>
    <w:rsid w:val="00BE53ED"/>
    <w:rsid w:val="00BE64B0"/>
    <w:rsid w:val="00BE65E6"/>
    <w:rsid w:val="00BE6DB5"/>
    <w:rsid w:val="00BE787E"/>
    <w:rsid w:val="00BF0882"/>
    <w:rsid w:val="00BF0E95"/>
    <w:rsid w:val="00BF2024"/>
    <w:rsid w:val="00BF24AD"/>
    <w:rsid w:val="00BF327C"/>
    <w:rsid w:val="00BF347F"/>
    <w:rsid w:val="00BF3E30"/>
    <w:rsid w:val="00BF406A"/>
    <w:rsid w:val="00BF4565"/>
    <w:rsid w:val="00BF4E99"/>
    <w:rsid w:val="00BF4EF9"/>
    <w:rsid w:val="00BF50C6"/>
    <w:rsid w:val="00BF57F4"/>
    <w:rsid w:val="00BF5D96"/>
    <w:rsid w:val="00BF65E7"/>
    <w:rsid w:val="00BF68FF"/>
    <w:rsid w:val="00BF6E83"/>
    <w:rsid w:val="00BF7000"/>
    <w:rsid w:val="00BF7004"/>
    <w:rsid w:val="00C000A0"/>
    <w:rsid w:val="00C003AE"/>
    <w:rsid w:val="00C00A83"/>
    <w:rsid w:val="00C0172E"/>
    <w:rsid w:val="00C01B79"/>
    <w:rsid w:val="00C01D94"/>
    <w:rsid w:val="00C02855"/>
    <w:rsid w:val="00C0327C"/>
    <w:rsid w:val="00C03561"/>
    <w:rsid w:val="00C03D04"/>
    <w:rsid w:val="00C042D7"/>
    <w:rsid w:val="00C04414"/>
    <w:rsid w:val="00C05645"/>
    <w:rsid w:val="00C05711"/>
    <w:rsid w:val="00C0711A"/>
    <w:rsid w:val="00C07308"/>
    <w:rsid w:val="00C07DC3"/>
    <w:rsid w:val="00C07DFF"/>
    <w:rsid w:val="00C119DC"/>
    <w:rsid w:val="00C126CD"/>
    <w:rsid w:val="00C12BD7"/>
    <w:rsid w:val="00C12D3A"/>
    <w:rsid w:val="00C14248"/>
    <w:rsid w:val="00C148A0"/>
    <w:rsid w:val="00C1572A"/>
    <w:rsid w:val="00C15E1E"/>
    <w:rsid w:val="00C16064"/>
    <w:rsid w:val="00C166B6"/>
    <w:rsid w:val="00C16713"/>
    <w:rsid w:val="00C169D7"/>
    <w:rsid w:val="00C16B35"/>
    <w:rsid w:val="00C17066"/>
    <w:rsid w:val="00C17132"/>
    <w:rsid w:val="00C17A54"/>
    <w:rsid w:val="00C17E08"/>
    <w:rsid w:val="00C17E34"/>
    <w:rsid w:val="00C17F23"/>
    <w:rsid w:val="00C20C5D"/>
    <w:rsid w:val="00C2240B"/>
    <w:rsid w:val="00C22923"/>
    <w:rsid w:val="00C22C70"/>
    <w:rsid w:val="00C23339"/>
    <w:rsid w:val="00C24245"/>
    <w:rsid w:val="00C246F2"/>
    <w:rsid w:val="00C24EF5"/>
    <w:rsid w:val="00C250D1"/>
    <w:rsid w:val="00C26B57"/>
    <w:rsid w:val="00C26CF7"/>
    <w:rsid w:val="00C26DDE"/>
    <w:rsid w:val="00C26FD7"/>
    <w:rsid w:val="00C273DE"/>
    <w:rsid w:val="00C274D1"/>
    <w:rsid w:val="00C275B7"/>
    <w:rsid w:val="00C2763B"/>
    <w:rsid w:val="00C27D25"/>
    <w:rsid w:val="00C30192"/>
    <w:rsid w:val="00C30478"/>
    <w:rsid w:val="00C30C25"/>
    <w:rsid w:val="00C30C77"/>
    <w:rsid w:val="00C318B7"/>
    <w:rsid w:val="00C31CD4"/>
    <w:rsid w:val="00C32A82"/>
    <w:rsid w:val="00C32C7E"/>
    <w:rsid w:val="00C32D99"/>
    <w:rsid w:val="00C335FE"/>
    <w:rsid w:val="00C338C5"/>
    <w:rsid w:val="00C33E41"/>
    <w:rsid w:val="00C3406D"/>
    <w:rsid w:val="00C342ED"/>
    <w:rsid w:val="00C34428"/>
    <w:rsid w:val="00C34760"/>
    <w:rsid w:val="00C34837"/>
    <w:rsid w:val="00C34BE0"/>
    <w:rsid w:val="00C34EB0"/>
    <w:rsid w:val="00C35174"/>
    <w:rsid w:val="00C35E47"/>
    <w:rsid w:val="00C3680D"/>
    <w:rsid w:val="00C37DDB"/>
    <w:rsid w:val="00C409F0"/>
    <w:rsid w:val="00C40CBE"/>
    <w:rsid w:val="00C41CAA"/>
    <w:rsid w:val="00C427E0"/>
    <w:rsid w:val="00C43509"/>
    <w:rsid w:val="00C4364F"/>
    <w:rsid w:val="00C43697"/>
    <w:rsid w:val="00C43F96"/>
    <w:rsid w:val="00C454ED"/>
    <w:rsid w:val="00C45659"/>
    <w:rsid w:val="00C45EC1"/>
    <w:rsid w:val="00C461E2"/>
    <w:rsid w:val="00C469ED"/>
    <w:rsid w:val="00C50451"/>
    <w:rsid w:val="00C50686"/>
    <w:rsid w:val="00C51494"/>
    <w:rsid w:val="00C515BB"/>
    <w:rsid w:val="00C51CED"/>
    <w:rsid w:val="00C51E46"/>
    <w:rsid w:val="00C52308"/>
    <w:rsid w:val="00C52329"/>
    <w:rsid w:val="00C52606"/>
    <w:rsid w:val="00C52A7C"/>
    <w:rsid w:val="00C52DD2"/>
    <w:rsid w:val="00C530E0"/>
    <w:rsid w:val="00C533C4"/>
    <w:rsid w:val="00C533E3"/>
    <w:rsid w:val="00C53B06"/>
    <w:rsid w:val="00C53D98"/>
    <w:rsid w:val="00C54889"/>
    <w:rsid w:val="00C54D17"/>
    <w:rsid w:val="00C55645"/>
    <w:rsid w:val="00C562C0"/>
    <w:rsid w:val="00C566B5"/>
    <w:rsid w:val="00C56BC7"/>
    <w:rsid w:val="00C57A4C"/>
    <w:rsid w:val="00C57B61"/>
    <w:rsid w:val="00C57EA4"/>
    <w:rsid w:val="00C60616"/>
    <w:rsid w:val="00C60F10"/>
    <w:rsid w:val="00C6105C"/>
    <w:rsid w:val="00C616C2"/>
    <w:rsid w:val="00C61CA5"/>
    <w:rsid w:val="00C620B5"/>
    <w:rsid w:val="00C63A20"/>
    <w:rsid w:val="00C63A8C"/>
    <w:rsid w:val="00C63B30"/>
    <w:rsid w:val="00C63B44"/>
    <w:rsid w:val="00C64127"/>
    <w:rsid w:val="00C65EE6"/>
    <w:rsid w:val="00C66161"/>
    <w:rsid w:val="00C6651E"/>
    <w:rsid w:val="00C66D90"/>
    <w:rsid w:val="00C67B78"/>
    <w:rsid w:val="00C67CB0"/>
    <w:rsid w:val="00C7034A"/>
    <w:rsid w:val="00C70A66"/>
    <w:rsid w:val="00C7114A"/>
    <w:rsid w:val="00C71B8F"/>
    <w:rsid w:val="00C71F4F"/>
    <w:rsid w:val="00C73384"/>
    <w:rsid w:val="00C73949"/>
    <w:rsid w:val="00C73EFB"/>
    <w:rsid w:val="00C75AE4"/>
    <w:rsid w:val="00C764A0"/>
    <w:rsid w:val="00C76C61"/>
    <w:rsid w:val="00C76D6C"/>
    <w:rsid w:val="00C77261"/>
    <w:rsid w:val="00C77339"/>
    <w:rsid w:val="00C77C62"/>
    <w:rsid w:val="00C8037E"/>
    <w:rsid w:val="00C80687"/>
    <w:rsid w:val="00C8134F"/>
    <w:rsid w:val="00C81DDA"/>
    <w:rsid w:val="00C82013"/>
    <w:rsid w:val="00C8345C"/>
    <w:rsid w:val="00C834E1"/>
    <w:rsid w:val="00C83553"/>
    <w:rsid w:val="00C84F28"/>
    <w:rsid w:val="00C85600"/>
    <w:rsid w:val="00C85C30"/>
    <w:rsid w:val="00C861D2"/>
    <w:rsid w:val="00C86852"/>
    <w:rsid w:val="00C87AE9"/>
    <w:rsid w:val="00C87D0C"/>
    <w:rsid w:val="00C903A1"/>
    <w:rsid w:val="00C90666"/>
    <w:rsid w:val="00C90D9D"/>
    <w:rsid w:val="00C91C3D"/>
    <w:rsid w:val="00C91D0E"/>
    <w:rsid w:val="00C91FE4"/>
    <w:rsid w:val="00C92343"/>
    <w:rsid w:val="00C923B0"/>
    <w:rsid w:val="00C923D0"/>
    <w:rsid w:val="00C937E2"/>
    <w:rsid w:val="00C93DC1"/>
    <w:rsid w:val="00C94790"/>
    <w:rsid w:val="00C94E02"/>
    <w:rsid w:val="00C95040"/>
    <w:rsid w:val="00C95466"/>
    <w:rsid w:val="00C957AA"/>
    <w:rsid w:val="00C95D4F"/>
    <w:rsid w:val="00C97658"/>
    <w:rsid w:val="00C97855"/>
    <w:rsid w:val="00CA03AE"/>
    <w:rsid w:val="00CA150A"/>
    <w:rsid w:val="00CA159A"/>
    <w:rsid w:val="00CA2022"/>
    <w:rsid w:val="00CA2DE0"/>
    <w:rsid w:val="00CA3C2B"/>
    <w:rsid w:val="00CA4F3E"/>
    <w:rsid w:val="00CA560B"/>
    <w:rsid w:val="00CA6E95"/>
    <w:rsid w:val="00CA7F9C"/>
    <w:rsid w:val="00CB04A5"/>
    <w:rsid w:val="00CB06A5"/>
    <w:rsid w:val="00CB09BC"/>
    <w:rsid w:val="00CB0C4E"/>
    <w:rsid w:val="00CB1267"/>
    <w:rsid w:val="00CB24D3"/>
    <w:rsid w:val="00CB2CB1"/>
    <w:rsid w:val="00CB3E23"/>
    <w:rsid w:val="00CB43BB"/>
    <w:rsid w:val="00CB4A49"/>
    <w:rsid w:val="00CB4DA6"/>
    <w:rsid w:val="00CB56C5"/>
    <w:rsid w:val="00CB572F"/>
    <w:rsid w:val="00CB581B"/>
    <w:rsid w:val="00CB5CF9"/>
    <w:rsid w:val="00CB651F"/>
    <w:rsid w:val="00CB6C97"/>
    <w:rsid w:val="00CB7FD1"/>
    <w:rsid w:val="00CC0A07"/>
    <w:rsid w:val="00CC0A32"/>
    <w:rsid w:val="00CC0FB9"/>
    <w:rsid w:val="00CC164E"/>
    <w:rsid w:val="00CC1672"/>
    <w:rsid w:val="00CC2DFD"/>
    <w:rsid w:val="00CC2FE2"/>
    <w:rsid w:val="00CC39A7"/>
    <w:rsid w:val="00CC3DAF"/>
    <w:rsid w:val="00CC3F18"/>
    <w:rsid w:val="00CC47B0"/>
    <w:rsid w:val="00CC5067"/>
    <w:rsid w:val="00CC5AA9"/>
    <w:rsid w:val="00CC5C53"/>
    <w:rsid w:val="00CC6393"/>
    <w:rsid w:val="00CC7BFF"/>
    <w:rsid w:val="00CC7DD2"/>
    <w:rsid w:val="00CC7F09"/>
    <w:rsid w:val="00CC7F98"/>
    <w:rsid w:val="00CC7FD6"/>
    <w:rsid w:val="00CD00EF"/>
    <w:rsid w:val="00CD0265"/>
    <w:rsid w:val="00CD0D9A"/>
    <w:rsid w:val="00CD0F4E"/>
    <w:rsid w:val="00CD140C"/>
    <w:rsid w:val="00CD15EC"/>
    <w:rsid w:val="00CD1D37"/>
    <w:rsid w:val="00CD200A"/>
    <w:rsid w:val="00CD2E49"/>
    <w:rsid w:val="00CD4DF4"/>
    <w:rsid w:val="00CD54B7"/>
    <w:rsid w:val="00CD5669"/>
    <w:rsid w:val="00CD596A"/>
    <w:rsid w:val="00CD5B5F"/>
    <w:rsid w:val="00CD6093"/>
    <w:rsid w:val="00CD63BC"/>
    <w:rsid w:val="00CD64B4"/>
    <w:rsid w:val="00CE05B7"/>
    <w:rsid w:val="00CE113C"/>
    <w:rsid w:val="00CE1907"/>
    <w:rsid w:val="00CE1AA3"/>
    <w:rsid w:val="00CE1AE8"/>
    <w:rsid w:val="00CE220F"/>
    <w:rsid w:val="00CE25F4"/>
    <w:rsid w:val="00CE31E2"/>
    <w:rsid w:val="00CE33F2"/>
    <w:rsid w:val="00CE3658"/>
    <w:rsid w:val="00CE36EE"/>
    <w:rsid w:val="00CE3955"/>
    <w:rsid w:val="00CE3DA4"/>
    <w:rsid w:val="00CE411E"/>
    <w:rsid w:val="00CE440D"/>
    <w:rsid w:val="00CE4C42"/>
    <w:rsid w:val="00CE4EE8"/>
    <w:rsid w:val="00CE5040"/>
    <w:rsid w:val="00CE5151"/>
    <w:rsid w:val="00CE5D6B"/>
    <w:rsid w:val="00CE5FB0"/>
    <w:rsid w:val="00CE687A"/>
    <w:rsid w:val="00CE7C18"/>
    <w:rsid w:val="00CE7CD4"/>
    <w:rsid w:val="00CF00E4"/>
    <w:rsid w:val="00CF1916"/>
    <w:rsid w:val="00CF1A86"/>
    <w:rsid w:val="00CF2480"/>
    <w:rsid w:val="00CF2C23"/>
    <w:rsid w:val="00CF33C9"/>
    <w:rsid w:val="00CF3478"/>
    <w:rsid w:val="00CF4579"/>
    <w:rsid w:val="00CF476D"/>
    <w:rsid w:val="00CF4F05"/>
    <w:rsid w:val="00CF599F"/>
    <w:rsid w:val="00CF6DBD"/>
    <w:rsid w:val="00CF7322"/>
    <w:rsid w:val="00CF7CE3"/>
    <w:rsid w:val="00CF7E7C"/>
    <w:rsid w:val="00D0012E"/>
    <w:rsid w:val="00D00180"/>
    <w:rsid w:val="00D016DE"/>
    <w:rsid w:val="00D0202A"/>
    <w:rsid w:val="00D02C0B"/>
    <w:rsid w:val="00D03229"/>
    <w:rsid w:val="00D03D15"/>
    <w:rsid w:val="00D047D7"/>
    <w:rsid w:val="00D049B3"/>
    <w:rsid w:val="00D04E47"/>
    <w:rsid w:val="00D0531E"/>
    <w:rsid w:val="00D06048"/>
    <w:rsid w:val="00D0612D"/>
    <w:rsid w:val="00D062F4"/>
    <w:rsid w:val="00D07792"/>
    <w:rsid w:val="00D078FB"/>
    <w:rsid w:val="00D07995"/>
    <w:rsid w:val="00D1111A"/>
    <w:rsid w:val="00D12207"/>
    <w:rsid w:val="00D125F0"/>
    <w:rsid w:val="00D130BC"/>
    <w:rsid w:val="00D144C9"/>
    <w:rsid w:val="00D163C1"/>
    <w:rsid w:val="00D164F5"/>
    <w:rsid w:val="00D200B6"/>
    <w:rsid w:val="00D20188"/>
    <w:rsid w:val="00D21542"/>
    <w:rsid w:val="00D21562"/>
    <w:rsid w:val="00D215B2"/>
    <w:rsid w:val="00D224FB"/>
    <w:rsid w:val="00D2262A"/>
    <w:rsid w:val="00D232C2"/>
    <w:rsid w:val="00D24000"/>
    <w:rsid w:val="00D25911"/>
    <w:rsid w:val="00D25CF4"/>
    <w:rsid w:val="00D26D95"/>
    <w:rsid w:val="00D26E3E"/>
    <w:rsid w:val="00D30368"/>
    <w:rsid w:val="00D3054D"/>
    <w:rsid w:val="00D308BE"/>
    <w:rsid w:val="00D31401"/>
    <w:rsid w:val="00D31906"/>
    <w:rsid w:val="00D31EC7"/>
    <w:rsid w:val="00D3249C"/>
    <w:rsid w:val="00D32834"/>
    <w:rsid w:val="00D32CDC"/>
    <w:rsid w:val="00D33AEC"/>
    <w:rsid w:val="00D341B9"/>
    <w:rsid w:val="00D34464"/>
    <w:rsid w:val="00D34DE9"/>
    <w:rsid w:val="00D35990"/>
    <w:rsid w:val="00D361F0"/>
    <w:rsid w:val="00D374E7"/>
    <w:rsid w:val="00D378D5"/>
    <w:rsid w:val="00D37E7F"/>
    <w:rsid w:val="00D4093E"/>
    <w:rsid w:val="00D4096D"/>
    <w:rsid w:val="00D40A43"/>
    <w:rsid w:val="00D41EFF"/>
    <w:rsid w:val="00D42D0E"/>
    <w:rsid w:val="00D43074"/>
    <w:rsid w:val="00D432E6"/>
    <w:rsid w:val="00D43301"/>
    <w:rsid w:val="00D435E3"/>
    <w:rsid w:val="00D43662"/>
    <w:rsid w:val="00D43CB1"/>
    <w:rsid w:val="00D44782"/>
    <w:rsid w:val="00D4482A"/>
    <w:rsid w:val="00D449C7"/>
    <w:rsid w:val="00D4557C"/>
    <w:rsid w:val="00D456C7"/>
    <w:rsid w:val="00D46EE0"/>
    <w:rsid w:val="00D46F2D"/>
    <w:rsid w:val="00D500CB"/>
    <w:rsid w:val="00D50DB4"/>
    <w:rsid w:val="00D5245B"/>
    <w:rsid w:val="00D52568"/>
    <w:rsid w:val="00D52998"/>
    <w:rsid w:val="00D53813"/>
    <w:rsid w:val="00D53E7F"/>
    <w:rsid w:val="00D5465F"/>
    <w:rsid w:val="00D54F83"/>
    <w:rsid w:val="00D55172"/>
    <w:rsid w:val="00D558FC"/>
    <w:rsid w:val="00D56161"/>
    <w:rsid w:val="00D56565"/>
    <w:rsid w:val="00D56A37"/>
    <w:rsid w:val="00D56DBA"/>
    <w:rsid w:val="00D57A1F"/>
    <w:rsid w:val="00D57BD3"/>
    <w:rsid w:val="00D60914"/>
    <w:rsid w:val="00D60A28"/>
    <w:rsid w:val="00D60EA0"/>
    <w:rsid w:val="00D60F0E"/>
    <w:rsid w:val="00D612AE"/>
    <w:rsid w:val="00D61577"/>
    <w:rsid w:val="00D61CF8"/>
    <w:rsid w:val="00D61F4E"/>
    <w:rsid w:val="00D62C65"/>
    <w:rsid w:val="00D63129"/>
    <w:rsid w:val="00D63D81"/>
    <w:rsid w:val="00D64A07"/>
    <w:rsid w:val="00D66490"/>
    <w:rsid w:val="00D673CA"/>
    <w:rsid w:val="00D67E50"/>
    <w:rsid w:val="00D67F9B"/>
    <w:rsid w:val="00D70C64"/>
    <w:rsid w:val="00D714AD"/>
    <w:rsid w:val="00D71A18"/>
    <w:rsid w:val="00D71D55"/>
    <w:rsid w:val="00D72103"/>
    <w:rsid w:val="00D7225D"/>
    <w:rsid w:val="00D73132"/>
    <w:rsid w:val="00D73D25"/>
    <w:rsid w:val="00D73ECB"/>
    <w:rsid w:val="00D7414A"/>
    <w:rsid w:val="00D7471A"/>
    <w:rsid w:val="00D755B7"/>
    <w:rsid w:val="00D756C1"/>
    <w:rsid w:val="00D75CA4"/>
    <w:rsid w:val="00D75E26"/>
    <w:rsid w:val="00D76AB9"/>
    <w:rsid w:val="00D76BD6"/>
    <w:rsid w:val="00D80506"/>
    <w:rsid w:val="00D80B6C"/>
    <w:rsid w:val="00D8110E"/>
    <w:rsid w:val="00D818DC"/>
    <w:rsid w:val="00D81CCE"/>
    <w:rsid w:val="00D81D82"/>
    <w:rsid w:val="00D81E1D"/>
    <w:rsid w:val="00D821A7"/>
    <w:rsid w:val="00D821D3"/>
    <w:rsid w:val="00D824B9"/>
    <w:rsid w:val="00D828DE"/>
    <w:rsid w:val="00D82E4C"/>
    <w:rsid w:val="00D8356B"/>
    <w:rsid w:val="00D84158"/>
    <w:rsid w:val="00D84790"/>
    <w:rsid w:val="00D85173"/>
    <w:rsid w:val="00D86B9A"/>
    <w:rsid w:val="00D86E4C"/>
    <w:rsid w:val="00D871F8"/>
    <w:rsid w:val="00D876FF"/>
    <w:rsid w:val="00D87835"/>
    <w:rsid w:val="00D87BE9"/>
    <w:rsid w:val="00D87CAF"/>
    <w:rsid w:val="00D91B3C"/>
    <w:rsid w:val="00D9332C"/>
    <w:rsid w:val="00D94281"/>
    <w:rsid w:val="00D942E7"/>
    <w:rsid w:val="00D94CB9"/>
    <w:rsid w:val="00D951E4"/>
    <w:rsid w:val="00D953EE"/>
    <w:rsid w:val="00D957C8"/>
    <w:rsid w:val="00D9591F"/>
    <w:rsid w:val="00D9661D"/>
    <w:rsid w:val="00D96874"/>
    <w:rsid w:val="00D96EA3"/>
    <w:rsid w:val="00D97323"/>
    <w:rsid w:val="00D97627"/>
    <w:rsid w:val="00D97726"/>
    <w:rsid w:val="00D97773"/>
    <w:rsid w:val="00DA00EF"/>
    <w:rsid w:val="00DA02AD"/>
    <w:rsid w:val="00DA0523"/>
    <w:rsid w:val="00DA0D49"/>
    <w:rsid w:val="00DA0F08"/>
    <w:rsid w:val="00DA1E31"/>
    <w:rsid w:val="00DA1F2E"/>
    <w:rsid w:val="00DA27D6"/>
    <w:rsid w:val="00DA4585"/>
    <w:rsid w:val="00DA4E98"/>
    <w:rsid w:val="00DA53AF"/>
    <w:rsid w:val="00DA55E4"/>
    <w:rsid w:val="00DA565F"/>
    <w:rsid w:val="00DA5719"/>
    <w:rsid w:val="00DA5767"/>
    <w:rsid w:val="00DA57E8"/>
    <w:rsid w:val="00DA6335"/>
    <w:rsid w:val="00DA6827"/>
    <w:rsid w:val="00DA7260"/>
    <w:rsid w:val="00DA72DC"/>
    <w:rsid w:val="00DA75A4"/>
    <w:rsid w:val="00DB067F"/>
    <w:rsid w:val="00DB10DB"/>
    <w:rsid w:val="00DB1F8F"/>
    <w:rsid w:val="00DB23D5"/>
    <w:rsid w:val="00DB29EA"/>
    <w:rsid w:val="00DB2C67"/>
    <w:rsid w:val="00DB35F5"/>
    <w:rsid w:val="00DB3D10"/>
    <w:rsid w:val="00DB4032"/>
    <w:rsid w:val="00DB5171"/>
    <w:rsid w:val="00DB6C1A"/>
    <w:rsid w:val="00DB6EF2"/>
    <w:rsid w:val="00DB797F"/>
    <w:rsid w:val="00DB7C78"/>
    <w:rsid w:val="00DB7DB2"/>
    <w:rsid w:val="00DB7F9B"/>
    <w:rsid w:val="00DC0019"/>
    <w:rsid w:val="00DC0FDA"/>
    <w:rsid w:val="00DC105F"/>
    <w:rsid w:val="00DC1344"/>
    <w:rsid w:val="00DC18F1"/>
    <w:rsid w:val="00DC2188"/>
    <w:rsid w:val="00DC22C5"/>
    <w:rsid w:val="00DC31F1"/>
    <w:rsid w:val="00DC333F"/>
    <w:rsid w:val="00DC3A8A"/>
    <w:rsid w:val="00DC56B7"/>
    <w:rsid w:val="00DC5EE3"/>
    <w:rsid w:val="00DC6985"/>
    <w:rsid w:val="00DC6D67"/>
    <w:rsid w:val="00DC7433"/>
    <w:rsid w:val="00DD0431"/>
    <w:rsid w:val="00DD0D1B"/>
    <w:rsid w:val="00DD15BC"/>
    <w:rsid w:val="00DD1E62"/>
    <w:rsid w:val="00DD2B0B"/>
    <w:rsid w:val="00DD2C4F"/>
    <w:rsid w:val="00DD4367"/>
    <w:rsid w:val="00DD496D"/>
    <w:rsid w:val="00DD55C5"/>
    <w:rsid w:val="00DD55F2"/>
    <w:rsid w:val="00DD5B0D"/>
    <w:rsid w:val="00DD6050"/>
    <w:rsid w:val="00DD7130"/>
    <w:rsid w:val="00DD7397"/>
    <w:rsid w:val="00DD7DDD"/>
    <w:rsid w:val="00DD7EA2"/>
    <w:rsid w:val="00DE04E9"/>
    <w:rsid w:val="00DE06CC"/>
    <w:rsid w:val="00DE1C7C"/>
    <w:rsid w:val="00DE28CD"/>
    <w:rsid w:val="00DE3D6A"/>
    <w:rsid w:val="00DE4243"/>
    <w:rsid w:val="00DE4A9B"/>
    <w:rsid w:val="00DE4B47"/>
    <w:rsid w:val="00DE5A2B"/>
    <w:rsid w:val="00DE7002"/>
    <w:rsid w:val="00DE7143"/>
    <w:rsid w:val="00DE7ECF"/>
    <w:rsid w:val="00DF00FC"/>
    <w:rsid w:val="00DF1132"/>
    <w:rsid w:val="00DF1559"/>
    <w:rsid w:val="00DF1F2B"/>
    <w:rsid w:val="00DF2342"/>
    <w:rsid w:val="00DF2549"/>
    <w:rsid w:val="00DF2FF3"/>
    <w:rsid w:val="00DF3F1A"/>
    <w:rsid w:val="00DF51AD"/>
    <w:rsid w:val="00DF57A5"/>
    <w:rsid w:val="00DF6967"/>
    <w:rsid w:val="00DF73B3"/>
    <w:rsid w:val="00DF7403"/>
    <w:rsid w:val="00DF741F"/>
    <w:rsid w:val="00DF7AEF"/>
    <w:rsid w:val="00E00ABB"/>
    <w:rsid w:val="00E00F9E"/>
    <w:rsid w:val="00E01D93"/>
    <w:rsid w:val="00E01F1A"/>
    <w:rsid w:val="00E035DD"/>
    <w:rsid w:val="00E037F4"/>
    <w:rsid w:val="00E04D1D"/>
    <w:rsid w:val="00E050D6"/>
    <w:rsid w:val="00E058E6"/>
    <w:rsid w:val="00E06C00"/>
    <w:rsid w:val="00E071CA"/>
    <w:rsid w:val="00E07386"/>
    <w:rsid w:val="00E07A0A"/>
    <w:rsid w:val="00E1143C"/>
    <w:rsid w:val="00E11E79"/>
    <w:rsid w:val="00E13519"/>
    <w:rsid w:val="00E1399F"/>
    <w:rsid w:val="00E14928"/>
    <w:rsid w:val="00E15E24"/>
    <w:rsid w:val="00E171CE"/>
    <w:rsid w:val="00E173E2"/>
    <w:rsid w:val="00E17DA8"/>
    <w:rsid w:val="00E17EEA"/>
    <w:rsid w:val="00E2085D"/>
    <w:rsid w:val="00E208FB"/>
    <w:rsid w:val="00E20AE8"/>
    <w:rsid w:val="00E216BB"/>
    <w:rsid w:val="00E21F32"/>
    <w:rsid w:val="00E22C4D"/>
    <w:rsid w:val="00E236E4"/>
    <w:rsid w:val="00E25EBD"/>
    <w:rsid w:val="00E260DB"/>
    <w:rsid w:val="00E26505"/>
    <w:rsid w:val="00E26839"/>
    <w:rsid w:val="00E26916"/>
    <w:rsid w:val="00E26A6A"/>
    <w:rsid w:val="00E27905"/>
    <w:rsid w:val="00E27E82"/>
    <w:rsid w:val="00E3053C"/>
    <w:rsid w:val="00E30D69"/>
    <w:rsid w:val="00E30E93"/>
    <w:rsid w:val="00E31313"/>
    <w:rsid w:val="00E31691"/>
    <w:rsid w:val="00E31F35"/>
    <w:rsid w:val="00E33270"/>
    <w:rsid w:val="00E340B0"/>
    <w:rsid w:val="00E34919"/>
    <w:rsid w:val="00E35419"/>
    <w:rsid w:val="00E35846"/>
    <w:rsid w:val="00E3783C"/>
    <w:rsid w:val="00E4013C"/>
    <w:rsid w:val="00E40CD1"/>
    <w:rsid w:val="00E418F9"/>
    <w:rsid w:val="00E41E1D"/>
    <w:rsid w:val="00E4346C"/>
    <w:rsid w:val="00E4394D"/>
    <w:rsid w:val="00E442A3"/>
    <w:rsid w:val="00E448D4"/>
    <w:rsid w:val="00E4625E"/>
    <w:rsid w:val="00E46545"/>
    <w:rsid w:val="00E470AC"/>
    <w:rsid w:val="00E47779"/>
    <w:rsid w:val="00E47A66"/>
    <w:rsid w:val="00E51CEE"/>
    <w:rsid w:val="00E5393F"/>
    <w:rsid w:val="00E547C9"/>
    <w:rsid w:val="00E54EEE"/>
    <w:rsid w:val="00E552D5"/>
    <w:rsid w:val="00E555C7"/>
    <w:rsid w:val="00E55873"/>
    <w:rsid w:val="00E559F0"/>
    <w:rsid w:val="00E55AB0"/>
    <w:rsid w:val="00E5608B"/>
    <w:rsid w:val="00E56352"/>
    <w:rsid w:val="00E563A0"/>
    <w:rsid w:val="00E56C4A"/>
    <w:rsid w:val="00E571D3"/>
    <w:rsid w:val="00E5723A"/>
    <w:rsid w:val="00E57564"/>
    <w:rsid w:val="00E57C3E"/>
    <w:rsid w:val="00E60621"/>
    <w:rsid w:val="00E613D7"/>
    <w:rsid w:val="00E6178A"/>
    <w:rsid w:val="00E6188A"/>
    <w:rsid w:val="00E627AE"/>
    <w:rsid w:val="00E6283D"/>
    <w:rsid w:val="00E636C6"/>
    <w:rsid w:val="00E637F9"/>
    <w:rsid w:val="00E63ACD"/>
    <w:rsid w:val="00E6410B"/>
    <w:rsid w:val="00E643AE"/>
    <w:rsid w:val="00E644E8"/>
    <w:rsid w:val="00E64784"/>
    <w:rsid w:val="00E64E05"/>
    <w:rsid w:val="00E65B01"/>
    <w:rsid w:val="00E666F9"/>
    <w:rsid w:val="00E66B33"/>
    <w:rsid w:val="00E66D4F"/>
    <w:rsid w:val="00E6742D"/>
    <w:rsid w:val="00E67B2A"/>
    <w:rsid w:val="00E67DA4"/>
    <w:rsid w:val="00E703DF"/>
    <w:rsid w:val="00E70664"/>
    <w:rsid w:val="00E70CA7"/>
    <w:rsid w:val="00E71346"/>
    <w:rsid w:val="00E71552"/>
    <w:rsid w:val="00E73C08"/>
    <w:rsid w:val="00E73D70"/>
    <w:rsid w:val="00E740DE"/>
    <w:rsid w:val="00E7447B"/>
    <w:rsid w:val="00E747B7"/>
    <w:rsid w:val="00E74A83"/>
    <w:rsid w:val="00E7572F"/>
    <w:rsid w:val="00E75CAE"/>
    <w:rsid w:val="00E76CE2"/>
    <w:rsid w:val="00E76F6D"/>
    <w:rsid w:val="00E777C1"/>
    <w:rsid w:val="00E77A4A"/>
    <w:rsid w:val="00E80F47"/>
    <w:rsid w:val="00E81145"/>
    <w:rsid w:val="00E817D6"/>
    <w:rsid w:val="00E81FE6"/>
    <w:rsid w:val="00E82C9A"/>
    <w:rsid w:val="00E8365B"/>
    <w:rsid w:val="00E83716"/>
    <w:rsid w:val="00E83975"/>
    <w:rsid w:val="00E83CF8"/>
    <w:rsid w:val="00E83E10"/>
    <w:rsid w:val="00E853AE"/>
    <w:rsid w:val="00E85AD4"/>
    <w:rsid w:val="00E86458"/>
    <w:rsid w:val="00E8648B"/>
    <w:rsid w:val="00E867A1"/>
    <w:rsid w:val="00E868AB"/>
    <w:rsid w:val="00E86FCA"/>
    <w:rsid w:val="00E87435"/>
    <w:rsid w:val="00E87925"/>
    <w:rsid w:val="00E900CC"/>
    <w:rsid w:val="00E911EE"/>
    <w:rsid w:val="00E920B3"/>
    <w:rsid w:val="00E9289F"/>
    <w:rsid w:val="00E92E0F"/>
    <w:rsid w:val="00E93EB6"/>
    <w:rsid w:val="00E94747"/>
    <w:rsid w:val="00E95461"/>
    <w:rsid w:val="00E968C1"/>
    <w:rsid w:val="00E96FB5"/>
    <w:rsid w:val="00E972FE"/>
    <w:rsid w:val="00E974A0"/>
    <w:rsid w:val="00E97E7B"/>
    <w:rsid w:val="00EA005A"/>
    <w:rsid w:val="00EA0985"/>
    <w:rsid w:val="00EA0F4C"/>
    <w:rsid w:val="00EA1355"/>
    <w:rsid w:val="00EA183F"/>
    <w:rsid w:val="00EA267C"/>
    <w:rsid w:val="00EA2AFE"/>
    <w:rsid w:val="00EA2B38"/>
    <w:rsid w:val="00EA39F6"/>
    <w:rsid w:val="00EA3FA7"/>
    <w:rsid w:val="00EA488E"/>
    <w:rsid w:val="00EA4DEA"/>
    <w:rsid w:val="00EA4F47"/>
    <w:rsid w:val="00EA571C"/>
    <w:rsid w:val="00EA6398"/>
    <w:rsid w:val="00EA763F"/>
    <w:rsid w:val="00EA7AC8"/>
    <w:rsid w:val="00EA7BA7"/>
    <w:rsid w:val="00EA7EAF"/>
    <w:rsid w:val="00EB092E"/>
    <w:rsid w:val="00EB0CBB"/>
    <w:rsid w:val="00EB15BF"/>
    <w:rsid w:val="00EB23CC"/>
    <w:rsid w:val="00EB2BCC"/>
    <w:rsid w:val="00EB382C"/>
    <w:rsid w:val="00EB3EDF"/>
    <w:rsid w:val="00EB432F"/>
    <w:rsid w:val="00EB5159"/>
    <w:rsid w:val="00EB5249"/>
    <w:rsid w:val="00EB56DD"/>
    <w:rsid w:val="00EB694A"/>
    <w:rsid w:val="00EB6D63"/>
    <w:rsid w:val="00EB70B9"/>
    <w:rsid w:val="00EB75F6"/>
    <w:rsid w:val="00EC061C"/>
    <w:rsid w:val="00EC062A"/>
    <w:rsid w:val="00EC06BB"/>
    <w:rsid w:val="00EC0AE3"/>
    <w:rsid w:val="00EC27BE"/>
    <w:rsid w:val="00EC2D88"/>
    <w:rsid w:val="00EC3139"/>
    <w:rsid w:val="00EC3B84"/>
    <w:rsid w:val="00EC4160"/>
    <w:rsid w:val="00EC4286"/>
    <w:rsid w:val="00EC464A"/>
    <w:rsid w:val="00EC4EF4"/>
    <w:rsid w:val="00EC5325"/>
    <w:rsid w:val="00EC6191"/>
    <w:rsid w:val="00EC6A1D"/>
    <w:rsid w:val="00EC6EE6"/>
    <w:rsid w:val="00EC6F60"/>
    <w:rsid w:val="00EC77C5"/>
    <w:rsid w:val="00ED0227"/>
    <w:rsid w:val="00ED0BB2"/>
    <w:rsid w:val="00ED1BD3"/>
    <w:rsid w:val="00ED1D9B"/>
    <w:rsid w:val="00ED282E"/>
    <w:rsid w:val="00ED2D26"/>
    <w:rsid w:val="00ED2DB5"/>
    <w:rsid w:val="00ED2EB1"/>
    <w:rsid w:val="00ED2F41"/>
    <w:rsid w:val="00ED4305"/>
    <w:rsid w:val="00ED4CE4"/>
    <w:rsid w:val="00ED4D88"/>
    <w:rsid w:val="00ED5426"/>
    <w:rsid w:val="00ED5E4C"/>
    <w:rsid w:val="00ED609C"/>
    <w:rsid w:val="00ED7E14"/>
    <w:rsid w:val="00EE04ED"/>
    <w:rsid w:val="00EE05A1"/>
    <w:rsid w:val="00EE1E21"/>
    <w:rsid w:val="00EE1FC7"/>
    <w:rsid w:val="00EE2981"/>
    <w:rsid w:val="00EE321C"/>
    <w:rsid w:val="00EE3B2B"/>
    <w:rsid w:val="00EE3DEA"/>
    <w:rsid w:val="00EE4644"/>
    <w:rsid w:val="00EE4F49"/>
    <w:rsid w:val="00EE590B"/>
    <w:rsid w:val="00EE5CD3"/>
    <w:rsid w:val="00EE6146"/>
    <w:rsid w:val="00EE6764"/>
    <w:rsid w:val="00EE6CA1"/>
    <w:rsid w:val="00EE719E"/>
    <w:rsid w:val="00EF0E0C"/>
    <w:rsid w:val="00EF1712"/>
    <w:rsid w:val="00EF24B5"/>
    <w:rsid w:val="00EF2739"/>
    <w:rsid w:val="00EF2AE2"/>
    <w:rsid w:val="00EF3778"/>
    <w:rsid w:val="00EF3D3D"/>
    <w:rsid w:val="00EF3E46"/>
    <w:rsid w:val="00EF4015"/>
    <w:rsid w:val="00EF402F"/>
    <w:rsid w:val="00EF46FE"/>
    <w:rsid w:val="00EF5D6E"/>
    <w:rsid w:val="00EF5DC1"/>
    <w:rsid w:val="00EF6378"/>
    <w:rsid w:val="00EF6484"/>
    <w:rsid w:val="00EF749C"/>
    <w:rsid w:val="00F0013A"/>
    <w:rsid w:val="00F00239"/>
    <w:rsid w:val="00F00470"/>
    <w:rsid w:val="00F00517"/>
    <w:rsid w:val="00F01C56"/>
    <w:rsid w:val="00F0223E"/>
    <w:rsid w:val="00F02DB3"/>
    <w:rsid w:val="00F04B00"/>
    <w:rsid w:val="00F05480"/>
    <w:rsid w:val="00F058C0"/>
    <w:rsid w:val="00F05935"/>
    <w:rsid w:val="00F0593E"/>
    <w:rsid w:val="00F06205"/>
    <w:rsid w:val="00F067F1"/>
    <w:rsid w:val="00F0691A"/>
    <w:rsid w:val="00F07036"/>
    <w:rsid w:val="00F070BA"/>
    <w:rsid w:val="00F076EF"/>
    <w:rsid w:val="00F10638"/>
    <w:rsid w:val="00F10EA1"/>
    <w:rsid w:val="00F11A71"/>
    <w:rsid w:val="00F11F28"/>
    <w:rsid w:val="00F1215E"/>
    <w:rsid w:val="00F125D3"/>
    <w:rsid w:val="00F12E2D"/>
    <w:rsid w:val="00F12E9E"/>
    <w:rsid w:val="00F12EF1"/>
    <w:rsid w:val="00F130EF"/>
    <w:rsid w:val="00F131C2"/>
    <w:rsid w:val="00F133AE"/>
    <w:rsid w:val="00F16D49"/>
    <w:rsid w:val="00F1743A"/>
    <w:rsid w:val="00F177FB"/>
    <w:rsid w:val="00F17A7A"/>
    <w:rsid w:val="00F20803"/>
    <w:rsid w:val="00F2136D"/>
    <w:rsid w:val="00F216E2"/>
    <w:rsid w:val="00F219D4"/>
    <w:rsid w:val="00F21B91"/>
    <w:rsid w:val="00F223C5"/>
    <w:rsid w:val="00F22B9C"/>
    <w:rsid w:val="00F22F9D"/>
    <w:rsid w:val="00F23D8F"/>
    <w:rsid w:val="00F24268"/>
    <w:rsid w:val="00F24AF5"/>
    <w:rsid w:val="00F24E62"/>
    <w:rsid w:val="00F255DE"/>
    <w:rsid w:val="00F25D18"/>
    <w:rsid w:val="00F262DD"/>
    <w:rsid w:val="00F26EA1"/>
    <w:rsid w:val="00F27A03"/>
    <w:rsid w:val="00F27CAC"/>
    <w:rsid w:val="00F30649"/>
    <w:rsid w:val="00F308B2"/>
    <w:rsid w:val="00F30FEF"/>
    <w:rsid w:val="00F32061"/>
    <w:rsid w:val="00F320FE"/>
    <w:rsid w:val="00F324C4"/>
    <w:rsid w:val="00F334B2"/>
    <w:rsid w:val="00F339B6"/>
    <w:rsid w:val="00F339C3"/>
    <w:rsid w:val="00F340BF"/>
    <w:rsid w:val="00F3428C"/>
    <w:rsid w:val="00F3454D"/>
    <w:rsid w:val="00F3486F"/>
    <w:rsid w:val="00F34D35"/>
    <w:rsid w:val="00F3526D"/>
    <w:rsid w:val="00F3531B"/>
    <w:rsid w:val="00F353B7"/>
    <w:rsid w:val="00F35CA4"/>
    <w:rsid w:val="00F360BF"/>
    <w:rsid w:val="00F360FF"/>
    <w:rsid w:val="00F36CE9"/>
    <w:rsid w:val="00F37517"/>
    <w:rsid w:val="00F400E0"/>
    <w:rsid w:val="00F404AB"/>
    <w:rsid w:val="00F404F0"/>
    <w:rsid w:val="00F41C8C"/>
    <w:rsid w:val="00F425E9"/>
    <w:rsid w:val="00F430D9"/>
    <w:rsid w:val="00F4328A"/>
    <w:rsid w:val="00F43FDF"/>
    <w:rsid w:val="00F44194"/>
    <w:rsid w:val="00F445BD"/>
    <w:rsid w:val="00F447A3"/>
    <w:rsid w:val="00F466B7"/>
    <w:rsid w:val="00F46EA7"/>
    <w:rsid w:val="00F474F9"/>
    <w:rsid w:val="00F4766E"/>
    <w:rsid w:val="00F47DDF"/>
    <w:rsid w:val="00F5119A"/>
    <w:rsid w:val="00F51653"/>
    <w:rsid w:val="00F51CD8"/>
    <w:rsid w:val="00F51D7F"/>
    <w:rsid w:val="00F51DC3"/>
    <w:rsid w:val="00F52021"/>
    <w:rsid w:val="00F5298C"/>
    <w:rsid w:val="00F52E25"/>
    <w:rsid w:val="00F53428"/>
    <w:rsid w:val="00F539FA"/>
    <w:rsid w:val="00F53D0C"/>
    <w:rsid w:val="00F53E0E"/>
    <w:rsid w:val="00F54D27"/>
    <w:rsid w:val="00F559AF"/>
    <w:rsid w:val="00F55A08"/>
    <w:rsid w:val="00F574F4"/>
    <w:rsid w:val="00F57708"/>
    <w:rsid w:val="00F57AD3"/>
    <w:rsid w:val="00F6053F"/>
    <w:rsid w:val="00F61688"/>
    <w:rsid w:val="00F6174C"/>
    <w:rsid w:val="00F61953"/>
    <w:rsid w:val="00F62056"/>
    <w:rsid w:val="00F62F40"/>
    <w:rsid w:val="00F633D3"/>
    <w:rsid w:val="00F6484E"/>
    <w:rsid w:val="00F64856"/>
    <w:rsid w:val="00F64B36"/>
    <w:rsid w:val="00F64C7B"/>
    <w:rsid w:val="00F661B6"/>
    <w:rsid w:val="00F66386"/>
    <w:rsid w:val="00F66ECC"/>
    <w:rsid w:val="00F66ED8"/>
    <w:rsid w:val="00F67323"/>
    <w:rsid w:val="00F673AE"/>
    <w:rsid w:val="00F6742F"/>
    <w:rsid w:val="00F675B8"/>
    <w:rsid w:val="00F676E2"/>
    <w:rsid w:val="00F67D29"/>
    <w:rsid w:val="00F710D2"/>
    <w:rsid w:val="00F714A4"/>
    <w:rsid w:val="00F71C9C"/>
    <w:rsid w:val="00F71EB1"/>
    <w:rsid w:val="00F72534"/>
    <w:rsid w:val="00F72B2E"/>
    <w:rsid w:val="00F741A8"/>
    <w:rsid w:val="00F757BB"/>
    <w:rsid w:val="00F759F6"/>
    <w:rsid w:val="00F75EF7"/>
    <w:rsid w:val="00F760B2"/>
    <w:rsid w:val="00F76E1B"/>
    <w:rsid w:val="00F77343"/>
    <w:rsid w:val="00F77A27"/>
    <w:rsid w:val="00F77A28"/>
    <w:rsid w:val="00F8085E"/>
    <w:rsid w:val="00F81539"/>
    <w:rsid w:val="00F8160F"/>
    <w:rsid w:val="00F817D4"/>
    <w:rsid w:val="00F82836"/>
    <w:rsid w:val="00F82E88"/>
    <w:rsid w:val="00F8355C"/>
    <w:rsid w:val="00F83BD6"/>
    <w:rsid w:val="00F83C37"/>
    <w:rsid w:val="00F83F86"/>
    <w:rsid w:val="00F849AC"/>
    <w:rsid w:val="00F84AC8"/>
    <w:rsid w:val="00F8717D"/>
    <w:rsid w:val="00F87C7E"/>
    <w:rsid w:val="00F90682"/>
    <w:rsid w:val="00F90848"/>
    <w:rsid w:val="00F91636"/>
    <w:rsid w:val="00F9168B"/>
    <w:rsid w:val="00F918D2"/>
    <w:rsid w:val="00F91FF4"/>
    <w:rsid w:val="00F92193"/>
    <w:rsid w:val="00F928E9"/>
    <w:rsid w:val="00F92B04"/>
    <w:rsid w:val="00F93566"/>
    <w:rsid w:val="00F94756"/>
    <w:rsid w:val="00F95054"/>
    <w:rsid w:val="00F95551"/>
    <w:rsid w:val="00F9594A"/>
    <w:rsid w:val="00F9652E"/>
    <w:rsid w:val="00F9672A"/>
    <w:rsid w:val="00F96797"/>
    <w:rsid w:val="00F97E40"/>
    <w:rsid w:val="00F97F54"/>
    <w:rsid w:val="00FA08F1"/>
    <w:rsid w:val="00FA17B3"/>
    <w:rsid w:val="00FA23AE"/>
    <w:rsid w:val="00FA3698"/>
    <w:rsid w:val="00FA4CB0"/>
    <w:rsid w:val="00FA4D5E"/>
    <w:rsid w:val="00FA5A93"/>
    <w:rsid w:val="00FA6D45"/>
    <w:rsid w:val="00FA7AEC"/>
    <w:rsid w:val="00FB0E8D"/>
    <w:rsid w:val="00FB208C"/>
    <w:rsid w:val="00FB22DC"/>
    <w:rsid w:val="00FB2433"/>
    <w:rsid w:val="00FB2551"/>
    <w:rsid w:val="00FB2D06"/>
    <w:rsid w:val="00FB40A4"/>
    <w:rsid w:val="00FB600F"/>
    <w:rsid w:val="00FB6221"/>
    <w:rsid w:val="00FB6BFF"/>
    <w:rsid w:val="00FB71E1"/>
    <w:rsid w:val="00FB7E5A"/>
    <w:rsid w:val="00FB7EF4"/>
    <w:rsid w:val="00FC005F"/>
    <w:rsid w:val="00FC05FE"/>
    <w:rsid w:val="00FC0854"/>
    <w:rsid w:val="00FC12DF"/>
    <w:rsid w:val="00FC1422"/>
    <w:rsid w:val="00FC198D"/>
    <w:rsid w:val="00FC213C"/>
    <w:rsid w:val="00FC2851"/>
    <w:rsid w:val="00FC28C2"/>
    <w:rsid w:val="00FC3F19"/>
    <w:rsid w:val="00FC4253"/>
    <w:rsid w:val="00FC4458"/>
    <w:rsid w:val="00FC47C6"/>
    <w:rsid w:val="00FC57E5"/>
    <w:rsid w:val="00FC5D0A"/>
    <w:rsid w:val="00FC5DE9"/>
    <w:rsid w:val="00FC6372"/>
    <w:rsid w:val="00FC69B1"/>
    <w:rsid w:val="00FC6BC4"/>
    <w:rsid w:val="00FC6E10"/>
    <w:rsid w:val="00FC724E"/>
    <w:rsid w:val="00FC757B"/>
    <w:rsid w:val="00FC7740"/>
    <w:rsid w:val="00FC7837"/>
    <w:rsid w:val="00FC7A17"/>
    <w:rsid w:val="00FD0029"/>
    <w:rsid w:val="00FD0B99"/>
    <w:rsid w:val="00FD13DA"/>
    <w:rsid w:val="00FD1402"/>
    <w:rsid w:val="00FD2B8B"/>
    <w:rsid w:val="00FD3BCB"/>
    <w:rsid w:val="00FD4B60"/>
    <w:rsid w:val="00FD5591"/>
    <w:rsid w:val="00FD5C66"/>
    <w:rsid w:val="00FD6B4B"/>
    <w:rsid w:val="00FD7DC5"/>
    <w:rsid w:val="00FD7F27"/>
    <w:rsid w:val="00FE0579"/>
    <w:rsid w:val="00FE2005"/>
    <w:rsid w:val="00FE23A8"/>
    <w:rsid w:val="00FE2ADC"/>
    <w:rsid w:val="00FE311E"/>
    <w:rsid w:val="00FE3872"/>
    <w:rsid w:val="00FE3D52"/>
    <w:rsid w:val="00FE3FDE"/>
    <w:rsid w:val="00FE4213"/>
    <w:rsid w:val="00FE4261"/>
    <w:rsid w:val="00FE46E6"/>
    <w:rsid w:val="00FE48BD"/>
    <w:rsid w:val="00FE53D7"/>
    <w:rsid w:val="00FE5586"/>
    <w:rsid w:val="00FE5D20"/>
    <w:rsid w:val="00FE5FD6"/>
    <w:rsid w:val="00FE6DA1"/>
    <w:rsid w:val="00FE7148"/>
    <w:rsid w:val="00FF03CE"/>
    <w:rsid w:val="00FF0A65"/>
    <w:rsid w:val="00FF1B9E"/>
    <w:rsid w:val="00FF1D3C"/>
    <w:rsid w:val="00FF230A"/>
    <w:rsid w:val="00FF27A1"/>
    <w:rsid w:val="00FF2876"/>
    <w:rsid w:val="00FF2C8B"/>
    <w:rsid w:val="00FF2E97"/>
    <w:rsid w:val="00FF38F5"/>
    <w:rsid w:val="00FF4836"/>
    <w:rsid w:val="00FF5199"/>
    <w:rsid w:val="00FF5600"/>
    <w:rsid w:val="00FF5796"/>
    <w:rsid w:val="00FF6C61"/>
    <w:rsid w:val="00FF75A6"/>
    <w:rsid w:val="00FF75DB"/>
    <w:rsid w:val="00FF790C"/>
    <w:rsid w:val="010989CB"/>
    <w:rsid w:val="011EAD66"/>
    <w:rsid w:val="011F567E"/>
    <w:rsid w:val="0134572B"/>
    <w:rsid w:val="0140BF60"/>
    <w:rsid w:val="0156558C"/>
    <w:rsid w:val="0167F5CD"/>
    <w:rsid w:val="017F2F01"/>
    <w:rsid w:val="01AD1D61"/>
    <w:rsid w:val="01E0B84F"/>
    <w:rsid w:val="01FAE73D"/>
    <w:rsid w:val="020BFB36"/>
    <w:rsid w:val="0215AEF8"/>
    <w:rsid w:val="021F8EDF"/>
    <w:rsid w:val="024E3709"/>
    <w:rsid w:val="024FA2F6"/>
    <w:rsid w:val="0263FF43"/>
    <w:rsid w:val="028F3DC5"/>
    <w:rsid w:val="02AD2F59"/>
    <w:rsid w:val="02B2BD82"/>
    <w:rsid w:val="02C05B3B"/>
    <w:rsid w:val="02E0E36C"/>
    <w:rsid w:val="02EAE8F3"/>
    <w:rsid w:val="0321C326"/>
    <w:rsid w:val="032847F5"/>
    <w:rsid w:val="035EF31A"/>
    <w:rsid w:val="0369126D"/>
    <w:rsid w:val="0388C46A"/>
    <w:rsid w:val="038FA4B6"/>
    <w:rsid w:val="0398951A"/>
    <w:rsid w:val="03BAE497"/>
    <w:rsid w:val="03D31FF4"/>
    <w:rsid w:val="03DBC6A0"/>
    <w:rsid w:val="03E370EF"/>
    <w:rsid w:val="03F141DD"/>
    <w:rsid w:val="040D661F"/>
    <w:rsid w:val="0426E7AB"/>
    <w:rsid w:val="0451E079"/>
    <w:rsid w:val="04767D0B"/>
    <w:rsid w:val="047C5E28"/>
    <w:rsid w:val="048D54A0"/>
    <w:rsid w:val="04981EE5"/>
    <w:rsid w:val="04A3DF11"/>
    <w:rsid w:val="04C43E78"/>
    <w:rsid w:val="04C545F0"/>
    <w:rsid w:val="04D8A994"/>
    <w:rsid w:val="04D9F233"/>
    <w:rsid w:val="04F18298"/>
    <w:rsid w:val="0507FC2B"/>
    <w:rsid w:val="050B8219"/>
    <w:rsid w:val="0517B65C"/>
    <w:rsid w:val="052543E7"/>
    <w:rsid w:val="05305BD8"/>
    <w:rsid w:val="05532AE2"/>
    <w:rsid w:val="055B1707"/>
    <w:rsid w:val="0572DC98"/>
    <w:rsid w:val="058A6D2E"/>
    <w:rsid w:val="05A9ECA6"/>
    <w:rsid w:val="05C5BC9B"/>
    <w:rsid w:val="05CEDC4F"/>
    <w:rsid w:val="05FBC484"/>
    <w:rsid w:val="061F81C2"/>
    <w:rsid w:val="0631886F"/>
    <w:rsid w:val="0647B6D5"/>
    <w:rsid w:val="064DE80B"/>
    <w:rsid w:val="066B63A4"/>
    <w:rsid w:val="0671B906"/>
    <w:rsid w:val="06D98E5A"/>
    <w:rsid w:val="06F03BD5"/>
    <w:rsid w:val="06FE1017"/>
    <w:rsid w:val="070F6C61"/>
    <w:rsid w:val="07205E56"/>
    <w:rsid w:val="072B92E1"/>
    <w:rsid w:val="07310289"/>
    <w:rsid w:val="0734BADC"/>
    <w:rsid w:val="0750FF97"/>
    <w:rsid w:val="07567C45"/>
    <w:rsid w:val="0763BC63"/>
    <w:rsid w:val="07810820"/>
    <w:rsid w:val="0783B372"/>
    <w:rsid w:val="07840A18"/>
    <w:rsid w:val="07B12E95"/>
    <w:rsid w:val="07BE1419"/>
    <w:rsid w:val="07DC3E07"/>
    <w:rsid w:val="07F5FE2E"/>
    <w:rsid w:val="0814C963"/>
    <w:rsid w:val="081A90BD"/>
    <w:rsid w:val="0830C528"/>
    <w:rsid w:val="0837EB0B"/>
    <w:rsid w:val="08616A59"/>
    <w:rsid w:val="086533E8"/>
    <w:rsid w:val="087B5850"/>
    <w:rsid w:val="087BA3F5"/>
    <w:rsid w:val="0891F137"/>
    <w:rsid w:val="089D2363"/>
    <w:rsid w:val="08A1055D"/>
    <w:rsid w:val="08AAA2AD"/>
    <w:rsid w:val="08B7D37F"/>
    <w:rsid w:val="08C20EEF"/>
    <w:rsid w:val="08C9D90D"/>
    <w:rsid w:val="08CEF99F"/>
    <w:rsid w:val="091BA427"/>
    <w:rsid w:val="096548AC"/>
    <w:rsid w:val="098E57B9"/>
    <w:rsid w:val="09936A73"/>
    <w:rsid w:val="099DB7EB"/>
    <w:rsid w:val="09BBE899"/>
    <w:rsid w:val="09D410FA"/>
    <w:rsid w:val="09DCBCA9"/>
    <w:rsid w:val="09E2360E"/>
    <w:rsid w:val="09E2C599"/>
    <w:rsid w:val="09F6F14B"/>
    <w:rsid w:val="09FB14AE"/>
    <w:rsid w:val="0A01B7DC"/>
    <w:rsid w:val="0A07671E"/>
    <w:rsid w:val="0A482A31"/>
    <w:rsid w:val="0A4A70D3"/>
    <w:rsid w:val="0A73D299"/>
    <w:rsid w:val="0A7D16E2"/>
    <w:rsid w:val="0A91A952"/>
    <w:rsid w:val="0A93E088"/>
    <w:rsid w:val="0ABCB2E9"/>
    <w:rsid w:val="0ADFCF12"/>
    <w:rsid w:val="0AF56C2F"/>
    <w:rsid w:val="0AF85C34"/>
    <w:rsid w:val="0B0FF800"/>
    <w:rsid w:val="0B2D44DB"/>
    <w:rsid w:val="0B3DE3A1"/>
    <w:rsid w:val="0B5A931E"/>
    <w:rsid w:val="0B7E3716"/>
    <w:rsid w:val="0B84CF22"/>
    <w:rsid w:val="0BA69A78"/>
    <w:rsid w:val="0BA92E09"/>
    <w:rsid w:val="0BBB955C"/>
    <w:rsid w:val="0BBC8576"/>
    <w:rsid w:val="0BD77AE0"/>
    <w:rsid w:val="0BDAFC4C"/>
    <w:rsid w:val="0BF6EE01"/>
    <w:rsid w:val="0C04FE60"/>
    <w:rsid w:val="0C3F923B"/>
    <w:rsid w:val="0C581DAA"/>
    <w:rsid w:val="0C5C1F7D"/>
    <w:rsid w:val="0C6A6E86"/>
    <w:rsid w:val="0CBE2C37"/>
    <w:rsid w:val="0CF3A26E"/>
    <w:rsid w:val="0D0C132D"/>
    <w:rsid w:val="0D14D67E"/>
    <w:rsid w:val="0D2AC760"/>
    <w:rsid w:val="0D31D1B1"/>
    <w:rsid w:val="0D579F72"/>
    <w:rsid w:val="0D71541C"/>
    <w:rsid w:val="0D95B851"/>
    <w:rsid w:val="0DAC258B"/>
    <w:rsid w:val="0DD94CD1"/>
    <w:rsid w:val="0DDC6160"/>
    <w:rsid w:val="0DEB5683"/>
    <w:rsid w:val="0DEFE359"/>
    <w:rsid w:val="0DFA186A"/>
    <w:rsid w:val="0DFC9C7F"/>
    <w:rsid w:val="0DFDCCCD"/>
    <w:rsid w:val="0E2FDD78"/>
    <w:rsid w:val="0E3276B7"/>
    <w:rsid w:val="0E42B055"/>
    <w:rsid w:val="0E4C330A"/>
    <w:rsid w:val="0E6A956F"/>
    <w:rsid w:val="0E6D9A02"/>
    <w:rsid w:val="0EA0123B"/>
    <w:rsid w:val="0EA7C38A"/>
    <w:rsid w:val="0F10F116"/>
    <w:rsid w:val="0F1D743B"/>
    <w:rsid w:val="0F353D96"/>
    <w:rsid w:val="0F52207D"/>
    <w:rsid w:val="0F9003E5"/>
    <w:rsid w:val="0FF0BD12"/>
    <w:rsid w:val="0FF3D13E"/>
    <w:rsid w:val="10033D9A"/>
    <w:rsid w:val="10179B6E"/>
    <w:rsid w:val="101A0483"/>
    <w:rsid w:val="101F832B"/>
    <w:rsid w:val="10205386"/>
    <w:rsid w:val="1036094E"/>
    <w:rsid w:val="103D3B1B"/>
    <w:rsid w:val="105C31F2"/>
    <w:rsid w:val="109B76B2"/>
    <w:rsid w:val="10F53762"/>
    <w:rsid w:val="10F57C81"/>
    <w:rsid w:val="110D5466"/>
    <w:rsid w:val="11686311"/>
    <w:rsid w:val="11C0B829"/>
    <w:rsid w:val="11C2CAFD"/>
    <w:rsid w:val="11C9CC04"/>
    <w:rsid w:val="11EA064A"/>
    <w:rsid w:val="12141437"/>
    <w:rsid w:val="121C275C"/>
    <w:rsid w:val="121CEE89"/>
    <w:rsid w:val="12511995"/>
    <w:rsid w:val="12572A31"/>
    <w:rsid w:val="1259D42A"/>
    <w:rsid w:val="1277CDC8"/>
    <w:rsid w:val="12902E76"/>
    <w:rsid w:val="129CA5A3"/>
    <w:rsid w:val="12AD839A"/>
    <w:rsid w:val="12BEBBE9"/>
    <w:rsid w:val="12CDEAA3"/>
    <w:rsid w:val="12D8F7C6"/>
    <w:rsid w:val="12EC2D4D"/>
    <w:rsid w:val="132EED87"/>
    <w:rsid w:val="133442A0"/>
    <w:rsid w:val="134C2B32"/>
    <w:rsid w:val="13972670"/>
    <w:rsid w:val="13CA4B00"/>
    <w:rsid w:val="1426224F"/>
    <w:rsid w:val="142C5B84"/>
    <w:rsid w:val="144F4631"/>
    <w:rsid w:val="14724F9F"/>
    <w:rsid w:val="149BF4F1"/>
    <w:rsid w:val="14A8E527"/>
    <w:rsid w:val="14A97AC8"/>
    <w:rsid w:val="14B34B3C"/>
    <w:rsid w:val="14C91495"/>
    <w:rsid w:val="14CCD6C9"/>
    <w:rsid w:val="151A3BA0"/>
    <w:rsid w:val="151A8F84"/>
    <w:rsid w:val="151E9CEB"/>
    <w:rsid w:val="152358EA"/>
    <w:rsid w:val="1533265C"/>
    <w:rsid w:val="1538574C"/>
    <w:rsid w:val="155C02F0"/>
    <w:rsid w:val="15762276"/>
    <w:rsid w:val="1587A135"/>
    <w:rsid w:val="15CDA821"/>
    <w:rsid w:val="15DFBDAF"/>
    <w:rsid w:val="15E6F993"/>
    <w:rsid w:val="15FA4BD0"/>
    <w:rsid w:val="161513D5"/>
    <w:rsid w:val="1643A7F0"/>
    <w:rsid w:val="1658126B"/>
    <w:rsid w:val="16840EAE"/>
    <w:rsid w:val="168C3760"/>
    <w:rsid w:val="16B80140"/>
    <w:rsid w:val="16C283BA"/>
    <w:rsid w:val="16D0200D"/>
    <w:rsid w:val="16DD2DD6"/>
    <w:rsid w:val="171C5610"/>
    <w:rsid w:val="17367486"/>
    <w:rsid w:val="176312A1"/>
    <w:rsid w:val="178CC20C"/>
    <w:rsid w:val="179BE392"/>
    <w:rsid w:val="17E74CF3"/>
    <w:rsid w:val="17EA095D"/>
    <w:rsid w:val="17EC1913"/>
    <w:rsid w:val="180C3D0E"/>
    <w:rsid w:val="181716C4"/>
    <w:rsid w:val="1826C297"/>
    <w:rsid w:val="185028F7"/>
    <w:rsid w:val="188714C9"/>
    <w:rsid w:val="18952C1D"/>
    <w:rsid w:val="1895B6DF"/>
    <w:rsid w:val="18ACC8A6"/>
    <w:rsid w:val="18D88F00"/>
    <w:rsid w:val="18E6A4D0"/>
    <w:rsid w:val="18EABF1B"/>
    <w:rsid w:val="1951F496"/>
    <w:rsid w:val="1975B4D4"/>
    <w:rsid w:val="197AE6AD"/>
    <w:rsid w:val="197B16E4"/>
    <w:rsid w:val="19993928"/>
    <w:rsid w:val="199AEFC9"/>
    <w:rsid w:val="19B432C1"/>
    <w:rsid w:val="19D106EA"/>
    <w:rsid w:val="19D7BE15"/>
    <w:rsid w:val="19DD62C9"/>
    <w:rsid w:val="1A0182F1"/>
    <w:rsid w:val="1A0BD62C"/>
    <w:rsid w:val="1A25A229"/>
    <w:rsid w:val="1A40A30A"/>
    <w:rsid w:val="1A41ADF5"/>
    <w:rsid w:val="1A460C8D"/>
    <w:rsid w:val="1A674F33"/>
    <w:rsid w:val="1A796F5E"/>
    <w:rsid w:val="1AC5E62F"/>
    <w:rsid w:val="1AC9D5B1"/>
    <w:rsid w:val="1ACA772E"/>
    <w:rsid w:val="1ACE19E4"/>
    <w:rsid w:val="1AD6296C"/>
    <w:rsid w:val="1B544A2F"/>
    <w:rsid w:val="1B5C70BA"/>
    <w:rsid w:val="1B633E87"/>
    <w:rsid w:val="1B6CA3A3"/>
    <w:rsid w:val="1B946957"/>
    <w:rsid w:val="1BCC79EC"/>
    <w:rsid w:val="1BD76858"/>
    <w:rsid w:val="1BDFE213"/>
    <w:rsid w:val="1BE4D6FB"/>
    <w:rsid w:val="1BFC5357"/>
    <w:rsid w:val="1C05E178"/>
    <w:rsid w:val="1C2AD47F"/>
    <w:rsid w:val="1C5D963C"/>
    <w:rsid w:val="1C5ED586"/>
    <w:rsid w:val="1C893C89"/>
    <w:rsid w:val="1C913A6E"/>
    <w:rsid w:val="1C93DBA6"/>
    <w:rsid w:val="1CC1B8E7"/>
    <w:rsid w:val="1CC62901"/>
    <w:rsid w:val="1CC98A70"/>
    <w:rsid w:val="1D02920E"/>
    <w:rsid w:val="1D470774"/>
    <w:rsid w:val="1D47ECC7"/>
    <w:rsid w:val="1D5806E8"/>
    <w:rsid w:val="1D732F4D"/>
    <w:rsid w:val="1D891D23"/>
    <w:rsid w:val="1D94B1F8"/>
    <w:rsid w:val="1DAC0400"/>
    <w:rsid w:val="1DAE3E25"/>
    <w:rsid w:val="1DB989CB"/>
    <w:rsid w:val="1DBDD2CE"/>
    <w:rsid w:val="1DBE378A"/>
    <w:rsid w:val="1DD47C5F"/>
    <w:rsid w:val="1DDDF277"/>
    <w:rsid w:val="1DF75C56"/>
    <w:rsid w:val="1E1EEC24"/>
    <w:rsid w:val="1E3D7B7F"/>
    <w:rsid w:val="1E534441"/>
    <w:rsid w:val="1E6FD575"/>
    <w:rsid w:val="1E75F650"/>
    <w:rsid w:val="1E784747"/>
    <w:rsid w:val="1E78C2FF"/>
    <w:rsid w:val="1EA852B0"/>
    <w:rsid w:val="1EBB6ADA"/>
    <w:rsid w:val="1ED3CC0F"/>
    <w:rsid w:val="1EE09B3A"/>
    <w:rsid w:val="1F2E487D"/>
    <w:rsid w:val="1F34D457"/>
    <w:rsid w:val="1F4931EC"/>
    <w:rsid w:val="1F4DBED5"/>
    <w:rsid w:val="1F6C90CC"/>
    <w:rsid w:val="1F6E8ED6"/>
    <w:rsid w:val="1FE49E69"/>
    <w:rsid w:val="20008492"/>
    <w:rsid w:val="2007B07F"/>
    <w:rsid w:val="2028C470"/>
    <w:rsid w:val="2040055B"/>
    <w:rsid w:val="20487912"/>
    <w:rsid w:val="204A2DA2"/>
    <w:rsid w:val="2053DF3C"/>
    <w:rsid w:val="20686345"/>
    <w:rsid w:val="2071AC28"/>
    <w:rsid w:val="2074896A"/>
    <w:rsid w:val="208859C5"/>
    <w:rsid w:val="209D2246"/>
    <w:rsid w:val="20AD8CB9"/>
    <w:rsid w:val="20B7BA6D"/>
    <w:rsid w:val="20BBE154"/>
    <w:rsid w:val="20C86BBD"/>
    <w:rsid w:val="20CC73B2"/>
    <w:rsid w:val="20D6D26B"/>
    <w:rsid w:val="20E701BE"/>
    <w:rsid w:val="20F5BEE2"/>
    <w:rsid w:val="2101C589"/>
    <w:rsid w:val="2103B46B"/>
    <w:rsid w:val="212A6BBE"/>
    <w:rsid w:val="2157DE85"/>
    <w:rsid w:val="2169F324"/>
    <w:rsid w:val="2179C6A0"/>
    <w:rsid w:val="2189476A"/>
    <w:rsid w:val="21A3BEF4"/>
    <w:rsid w:val="21CD22CD"/>
    <w:rsid w:val="21E89009"/>
    <w:rsid w:val="22034884"/>
    <w:rsid w:val="220C50EC"/>
    <w:rsid w:val="220D6736"/>
    <w:rsid w:val="222990A8"/>
    <w:rsid w:val="22401A06"/>
    <w:rsid w:val="2243DF70"/>
    <w:rsid w:val="2251EDDD"/>
    <w:rsid w:val="22628029"/>
    <w:rsid w:val="2265D9C5"/>
    <w:rsid w:val="226D3C21"/>
    <w:rsid w:val="22782C94"/>
    <w:rsid w:val="228A7334"/>
    <w:rsid w:val="2292B36C"/>
    <w:rsid w:val="22AEA0F6"/>
    <w:rsid w:val="22B32CD0"/>
    <w:rsid w:val="22BFE064"/>
    <w:rsid w:val="22D2CE6C"/>
    <w:rsid w:val="22DAE5CB"/>
    <w:rsid w:val="22F869DC"/>
    <w:rsid w:val="23030B91"/>
    <w:rsid w:val="230B722E"/>
    <w:rsid w:val="2313AAA8"/>
    <w:rsid w:val="231B1B2B"/>
    <w:rsid w:val="232C1A48"/>
    <w:rsid w:val="2343B6C9"/>
    <w:rsid w:val="2344D9D8"/>
    <w:rsid w:val="2346AEB2"/>
    <w:rsid w:val="23604A6D"/>
    <w:rsid w:val="2368D753"/>
    <w:rsid w:val="237883ED"/>
    <w:rsid w:val="2387B008"/>
    <w:rsid w:val="23A1F93F"/>
    <w:rsid w:val="23C54D97"/>
    <w:rsid w:val="23CA9ACF"/>
    <w:rsid w:val="23FE59F7"/>
    <w:rsid w:val="240F3A90"/>
    <w:rsid w:val="241E35A1"/>
    <w:rsid w:val="242AC34D"/>
    <w:rsid w:val="242AE756"/>
    <w:rsid w:val="243002FF"/>
    <w:rsid w:val="247C908A"/>
    <w:rsid w:val="24807D58"/>
    <w:rsid w:val="248D97C0"/>
    <w:rsid w:val="24A77220"/>
    <w:rsid w:val="24F21A71"/>
    <w:rsid w:val="24FA7CEB"/>
    <w:rsid w:val="250B12D4"/>
    <w:rsid w:val="251CFC77"/>
    <w:rsid w:val="253EF079"/>
    <w:rsid w:val="2557BE8B"/>
    <w:rsid w:val="255CF735"/>
    <w:rsid w:val="256516CA"/>
    <w:rsid w:val="25A62B5B"/>
    <w:rsid w:val="25D7EABF"/>
    <w:rsid w:val="25ECA3A7"/>
    <w:rsid w:val="25EDC138"/>
    <w:rsid w:val="25FAA572"/>
    <w:rsid w:val="260681EA"/>
    <w:rsid w:val="261F87A3"/>
    <w:rsid w:val="262E76DB"/>
    <w:rsid w:val="2653D80B"/>
    <w:rsid w:val="266D95E5"/>
    <w:rsid w:val="26810F26"/>
    <w:rsid w:val="268E4496"/>
    <w:rsid w:val="2692F905"/>
    <w:rsid w:val="26DD9C16"/>
    <w:rsid w:val="26E65F1F"/>
    <w:rsid w:val="26F6097E"/>
    <w:rsid w:val="2704DFC4"/>
    <w:rsid w:val="27109D6D"/>
    <w:rsid w:val="271AC291"/>
    <w:rsid w:val="27793207"/>
    <w:rsid w:val="2782F005"/>
    <w:rsid w:val="27A7B111"/>
    <w:rsid w:val="27E82CF9"/>
    <w:rsid w:val="27EACD67"/>
    <w:rsid w:val="27F4D3DF"/>
    <w:rsid w:val="27FD8C9E"/>
    <w:rsid w:val="28077B7F"/>
    <w:rsid w:val="280A4691"/>
    <w:rsid w:val="283BFF0A"/>
    <w:rsid w:val="28474DDC"/>
    <w:rsid w:val="2849C904"/>
    <w:rsid w:val="285B2006"/>
    <w:rsid w:val="2865D3AD"/>
    <w:rsid w:val="28768368"/>
    <w:rsid w:val="2887BCE3"/>
    <w:rsid w:val="289517C8"/>
    <w:rsid w:val="289B9686"/>
    <w:rsid w:val="28C1BFF7"/>
    <w:rsid w:val="28C6A267"/>
    <w:rsid w:val="28E8701D"/>
    <w:rsid w:val="28F12396"/>
    <w:rsid w:val="2909B671"/>
    <w:rsid w:val="295153F9"/>
    <w:rsid w:val="298BD69E"/>
    <w:rsid w:val="2990B18D"/>
    <w:rsid w:val="29984D8B"/>
    <w:rsid w:val="29B178A6"/>
    <w:rsid w:val="29B5F08B"/>
    <w:rsid w:val="29C9DDEA"/>
    <w:rsid w:val="29E4E3B5"/>
    <w:rsid w:val="29F25EC4"/>
    <w:rsid w:val="2A031DA0"/>
    <w:rsid w:val="2A08F76D"/>
    <w:rsid w:val="2A144893"/>
    <w:rsid w:val="2A30C7D6"/>
    <w:rsid w:val="2A53A353"/>
    <w:rsid w:val="2A5874FC"/>
    <w:rsid w:val="2A71426B"/>
    <w:rsid w:val="2A986C16"/>
    <w:rsid w:val="2A9F8818"/>
    <w:rsid w:val="2AA8C194"/>
    <w:rsid w:val="2AB2B52D"/>
    <w:rsid w:val="2AC69B2D"/>
    <w:rsid w:val="2ACF40A6"/>
    <w:rsid w:val="2AE895A9"/>
    <w:rsid w:val="2B00425D"/>
    <w:rsid w:val="2B28BDD9"/>
    <w:rsid w:val="2B66EBB1"/>
    <w:rsid w:val="2B6E49B5"/>
    <w:rsid w:val="2B97386C"/>
    <w:rsid w:val="2BA09B1C"/>
    <w:rsid w:val="2BA5EFD0"/>
    <w:rsid w:val="2BD7EE63"/>
    <w:rsid w:val="2BEE5AFB"/>
    <w:rsid w:val="2BF56B1E"/>
    <w:rsid w:val="2C32294C"/>
    <w:rsid w:val="2C43BF6F"/>
    <w:rsid w:val="2C66624D"/>
    <w:rsid w:val="2C9F58B0"/>
    <w:rsid w:val="2CFBF6F4"/>
    <w:rsid w:val="2D0993CF"/>
    <w:rsid w:val="2D18E47F"/>
    <w:rsid w:val="2D219D70"/>
    <w:rsid w:val="2D24280B"/>
    <w:rsid w:val="2D2B2F82"/>
    <w:rsid w:val="2D3317BD"/>
    <w:rsid w:val="2D63D7B3"/>
    <w:rsid w:val="2D672962"/>
    <w:rsid w:val="2D6CA145"/>
    <w:rsid w:val="2DA968AB"/>
    <w:rsid w:val="2DBE5984"/>
    <w:rsid w:val="2DC3730D"/>
    <w:rsid w:val="2DF83B63"/>
    <w:rsid w:val="2E0B2AB9"/>
    <w:rsid w:val="2E0CF5F2"/>
    <w:rsid w:val="2E457C13"/>
    <w:rsid w:val="2E507A20"/>
    <w:rsid w:val="2E6DDFD1"/>
    <w:rsid w:val="2EAFA5B9"/>
    <w:rsid w:val="2EB49F51"/>
    <w:rsid w:val="2EE704A5"/>
    <w:rsid w:val="2F2CAD0B"/>
    <w:rsid w:val="2F58B500"/>
    <w:rsid w:val="2F5B6772"/>
    <w:rsid w:val="2F655614"/>
    <w:rsid w:val="2FBBE75C"/>
    <w:rsid w:val="2FE28B60"/>
    <w:rsid w:val="303E1F38"/>
    <w:rsid w:val="3051AB31"/>
    <w:rsid w:val="30573601"/>
    <w:rsid w:val="308487D1"/>
    <w:rsid w:val="309A6344"/>
    <w:rsid w:val="309C884A"/>
    <w:rsid w:val="309CDBDF"/>
    <w:rsid w:val="30AD0293"/>
    <w:rsid w:val="30B4209C"/>
    <w:rsid w:val="30C375B1"/>
    <w:rsid w:val="30DCFD70"/>
    <w:rsid w:val="30E81A40"/>
    <w:rsid w:val="3100888F"/>
    <w:rsid w:val="31069C86"/>
    <w:rsid w:val="313FD744"/>
    <w:rsid w:val="3168D07D"/>
    <w:rsid w:val="317AD300"/>
    <w:rsid w:val="31C46F44"/>
    <w:rsid w:val="31C9CE66"/>
    <w:rsid w:val="31D483B5"/>
    <w:rsid w:val="31D5BA9C"/>
    <w:rsid w:val="31EACC78"/>
    <w:rsid w:val="3208A13C"/>
    <w:rsid w:val="325B3B77"/>
    <w:rsid w:val="326BF8AA"/>
    <w:rsid w:val="329A5BD8"/>
    <w:rsid w:val="32B1BD1D"/>
    <w:rsid w:val="32BD7BEC"/>
    <w:rsid w:val="32D6B744"/>
    <w:rsid w:val="32E8AAEF"/>
    <w:rsid w:val="33149E9E"/>
    <w:rsid w:val="3318A0E1"/>
    <w:rsid w:val="331A7E37"/>
    <w:rsid w:val="33338E18"/>
    <w:rsid w:val="334994A3"/>
    <w:rsid w:val="3350B30F"/>
    <w:rsid w:val="33763E11"/>
    <w:rsid w:val="33D28ED0"/>
    <w:rsid w:val="33D6B4E8"/>
    <w:rsid w:val="33EFACE2"/>
    <w:rsid w:val="33F54D1E"/>
    <w:rsid w:val="3401706B"/>
    <w:rsid w:val="3428D237"/>
    <w:rsid w:val="3449C80D"/>
    <w:rsid w:val="345B1AF8"/>
    <w:rsid w:val="34757217"/>
    <w:rsid w:val="34B3E3B4"/>
    <w:rsid w:val="34BAC320"/>
    <w:rsid w:val="34C379E3"/>
    <w:rsid w:val="34C94CA6"/>
    <w:rsid w:val="34E6C7F9"/>
    <w:rsid w:val="34E9FE34"/>
    <w:rsid w:val="35328F38"/>
    <w:rsid w:val="35465609"/>
    <w:rsid w:val="35466B0C"/>
    <w:rsid w:val="3547B455"/>
    <w:rsid w:val="354963C1"/>
    <w:rsid w:val="35BA1599"/>
    <w:rsid w:val="35D0E019"/>
    <w:rsid w:val="35F71768"/>
    <w:rsid w:val="3626BB84"/>
    <w:rsid w:val="3639347C"/>
    <w:rsid w:val="36554F6D"/>
    <w:rsid w:val="36623406"/>
    <w:rsid w:val="367F2C41"/>
    <w:rsid w:val="367FDB50"/>
    <w:rsid w:val="36850823"/>
    <w:rsid w:val="36856378"/>
    <w:rsid w:val="36861E2F"/>
    <w:rsid w:val="369B0E70"/>
    <w:rsid w:val="36A5DFC5"/>
    <w:rsid w:val="36BC9B7B"/>
    <w:rsid w:val="36C7A91B"/>
    <w:rsid w:val="36C93E91"/>
    <w:rsid w:val="36CAC797"/>
    <w:rsid w:val="36DA69D4"/>
    <w:rsid w:val="36DCF789"/>
    <w:rsid w:val="36E8D8E7"/>
    <w:rsid w:val="36F3AEF5"/>
    <w:rsid w:val="36F51896"/>
    <w:rsid w:val="36F52D16"/>
    <w:rsid w:val="36F755BA"/>
    <w:rsid w:val="370A4DBE"/>
    <w:rsid w:val="370CD3FF"/>
    <w:rsid w:val="370F1B49"/>
    <w:rsid w:val="37163A37"/>
    <w:rsid w:val="371BFF53"/>
    <w:rsid w:val="372AFB77"/>
    <w:rsid w:val="3738CF47"/>
    <w:rsid w:val="375D18F9"/>
    <w:rsid w:val="3770D6E5"/>
    <w:rsid w:val="37739F2C"/>
    <w:rsid w:val="3775F24E"/>
    <w:rsid w:val="378185EF"/>
    <w:rsid w:val="379E36CB"/>
    <w:rsid w:val="37D867CD"/>
    <w:rsid w:val="37ED74D9"/>
    <w:rsid w:val="37EEE4EC"/>
    <w:rsid w:val="37F7EAEC"/>
    <w:rsid w:val="382FC9D6"/>
    <w:rsid w:val="384FEDB6"/>
    <w:rsid w:val="384FFD3B"/>
    <w:rsid w:val="38612CB6"/>
    <w:rsid w:val="3872E5E7"/>
    <w:rsid w:val="387F54F3"/>
    <w:rsid w:val="388B296C"/>
    <w:rsid w:val="3893E4C1"/>
    <w:rsid w:val="389F6A8F"/>
    <w:rsid w:val="38A7A0F2"/>
    <w:rsid w:val="38C0D828"/>
    <w:rsid w:val="38E040DD"/>
    <w:rsid w:val="39090773"/>
    <w:rsid w:val="394DA290"/>
    <w:rsid w:val="399FE832"/>
    <w:rsid w:val="39A91DD0"/>
    <w:rsid w:val="3A07EA3B"/>
    <w:rsid w:val="3A2CEA61"/>
    <w:rsid w:val="3A3017EF"/>
    <w:rsid w:val="3A3C764C"/>
    <w:rsid w:val="3A74AF40"/>
    <w:rsid w:val="3A89170F"/>
    <w:rsid w:val="3A9A0432"/>
    <w:rsid w:val="3AF07364"/>
    <w:rsid w:val="3B0156D1"/>
    <w:rsid w:val="3B1EC073"/>
    <w:rsid w:val="3B2A2138"/>
    <w:rsid w:val="3B3E3A15"/>
    <w:rsid w:val="3B406D64"/>
    <w:rsid w:val="3B51C935"/>
    <w:rsid w:val="3B642EB2"/>
    <w:rsid w:val="3B72EDCC"/>
    <w:rsid w:val="3B879328"/>
    <w:rsid w:val="3B99191F"/>
    <w:rsid w:val="3B9C47E6"/>
    <w:rsid w:val="3BA03D8E"/>
    <w:rsid w:val="3BBCCC72"/>
    <w:rsid w:val="3BCBA0B0"/>
    <w:rsid w:val="3BD6E152"/>
    <w:rsid w:val="3C1B944B"/>
    <w:rsid w:val="3C323543"/>
    <w:rsid w:val="3C530AB5"/>
    <w:rsid w:val="3CA996FD"/>
    <w:rsid w:val="3CD21DDA"/>
    <w:rsid w:val="3CD97EBA"/>
    <w:rsid w:val="3CEE884A"/>
    <w:rsid w:val="3CF3A51A"/>
    <w:rsid w:val="3CFE9204"/>
    <w:rsid w:val="3D00D95F"/>
    <w:rsid w:val="3D42C996"/>
    <w:rsid w:val="3D55EB8C"/>
    <w:rsid w:val="3D583F67"/>
    <w:rsid w:val="3D5E2071"/>
    <w:rsid w:val="3D6A778E"/>
    <w:rsid w:val="3D7DC09F"/>
    <w:rsid w:val="3D8CC6ED"/>
    <w:rsid w:val="3DB17DDA"/>
    <w:rsid w:val="3DBE74B9"/>
    <w:rsid w:val="3DC3C05C"/>
    <w:rsid w:val="3DD266CE"/>
    <w:rsid w:val="3DF4B39B"/>
    <w:rsid w:val="3E11E7BC"/>
    <w:rsid w:val="3E25956C"/>
    <w:rsid w:val="3E29A363"/>
    <w:rsid w:val="3E3C2C81"/>
    <w:rsid w:val="3E4051BA"/>
    <w:rsid w:val="3E52137A"/>
    <w:rsid w:val="3E555B20"/>
    <w:rsid w:val="3E7A1916"/>
    <w:rsid w:val="3E96B6DB"/>
    <w:rsid w:val="3EDA8BE2"/>
    <w:rsid w:val="3EDB3626"/>
    <w:rsid w:val="3EDDEB25"/>
    <w:rsid w:val="3F24CF19"/>
    <w:rsid w:val="3F339293"/>
    <w:rsid w:val="3F4728A0"/>
    <w:rsid w:val="3F6D0962"/>
    <w:rsid w:val="3F774B32"/>
    <w:rsid w:val="3F7B0DB5"/>
    <w:rsid w:val="3F7EF896"/>
    <w:rsid w:val="3F83895F"/>
    <w:rsid w:val="3F9D6E97"/>
    <w:rsid w:val="3FA09DCE"/>
    <w:rsid w:val="3FA20292"/>
    <w:rsid w:val="3FA60800"/>
    <w:rsid w:val="3FF98397"/>
    <w:rsid w:val="4007DB50"/>
    <w:rsid w:val="403EFBAA"/>
    <w:rsid w:val="40776434"/>
    <w:rsid w:val="40940634"/>
    <w:rsid w:val="409AD1D1"/>
    <w:rsid w:val="409E1A5A"/>
    <w:rsid w:val="40BAAD1A"/>
    <w:rsid w:val="40CEE692"/>
    <w:rsid w:val="41135C80"/>
    <w:rsid w:val="4121776B"/>
    <w:rsid w:val="41355A40"/>
    <w:rsid w:val="4139572D"/>
    <w:rsid w:val="413F6307"/>
    <w:rsid w:val="414BC1D3"/>
    <w:rsid w:val="41550D55"/>
    <w:rsid w:val="415F9614"/>
    <w:rsid w:val="416931EF"/>
    <w:rsid w:val="41C5A716"/>
    <w:rsid w:val="41EC4D02"/>
    <w:rsid w:val="41FA1957"/>
    <w:rsid w:val="41FBFE40"/>
    <w:rsid w:val="420FBF37"/>
    <w:rsid w:val="423CC177"/>
    <w:rsid w:val="42464EE0"/>
    <w:rsid w:val="425FE379"/>
    <w:rsid w:val="426B5AD5"/>
    <w:rsid w:val="4285E406"/>
    <w:rsid w:val="42983C16"/>
    <w:rsid w:val="42AF6DB8"/>
    <w:rsid w:val="42C0B018"/>
    <w:rsid w:val="4306F28F"/>
    <w:rsid w:val="430DF489"/>
    <w:rsid w:val="4312B320"/>
    <w:rsid w:val="431EDC21"/>
    <w:rsid w:val="432B229C"/>
    <w:rsid w:val="432F0AFB"/>
    <w:rsid w:val="43687ECD"/>
    <w:rsid w:val="436DABC4"/>
    <w:rsid w:val="43AAA7BB"/>
    <w:rsid w:val="43AD28A1"/>
    <w:rsid w:val="43AF6E1B"/>
    <w:rsid w:val="43C3FA77"/>
    <w:rsid w:val="43CE40B3"/>
    <w:rsid w:val="43EE9296"/>
    <w:rsid w:val="43F6CF7B"/>
    <w:rsid w:val="4431B61C"/>
    <w:rsid w:val="44492CC0"/>
    <w:rsid w:val="4449C296"/>
    <w:rsid w:val="44571159"/>
    <w:rsid w:val="44769243"/>
    <w:rsid w:val="449A4FB7"/>
    <w:rsid w:val="44B46F34"/>
    <w:rsid w:val="44DF455E"/>
    <w:rsid w:val="44E20A61"/>
    <w:rsid w:val="44E55BC3"/>
    <w:rsid w:val="44EF62C7"/>
    <w:rsid w:val="4518CD6A"/>
    <w:rsid w:val="45487029"/>
    <w:rsid w:val="456C6E7B"/>
    <w:rsid w:val="458E60E9"/>
    <w:rsid w:val="458F3352"/>
    <w:rsid w:val="45A318C4"/>
    <w:rsid w:val="45BE619D"/>
    <w:rsid w:val="45D7F38C"/>
    <w:rsid w:val="45FFD5C4"/>
    <w:rsid w:val="46152CC6"/>
    <w:rsid w:val="46286FD0"/>
    <w:rsid w:val="465B92BB"/>
    <w:rsid w:val="466DEE3D"/>
    <w:rsid w:val="467636B2"/>
    <w:rsid w:val="46795D18"/>
    <w:rsid w:val="468586EC"/>
    <w:rsid w:val="4686BEC3"/>
    <w:rsid w:val="468D3882"/>
    <w:rsid w:val="46CEE581"/>
    <w:rsid w:val="46F66DAE"/>
    <w:rsid w:val="46FFFE5F"/>
    <w:rsid w:val="472C1C36"/>
    <w:rsid w:val="472DB11C"/>
    <w:rsid w:val="4749701D"/>
    <w:rsid w:val="474A14BB"/>
    <w:rsid w:val="475BC0B0"/>
    <w:rsid w:val="4768DE90"/>
    <w:rsid w:val="4773B010"/>
    <w:rsid w:val="4786A9B9"/>
    <w:rsid w:val="479C65BB"/>
    <w:rsid w:val="47A3B90C"/>
    <w:rsid w:val="47B863F4"/>
    <w:rsid w:val="47D02E53"/>
    <w:rsid w:val="47F1B1A8"/>
    <w:rsid w:val="47F30A54"/>
    <w:rsid w:val="480CEDAA"/>
    <w:rsid w:val="481FFCFC"/>
    <w:rsid w:val="482D1102"/>
    <w:rsid w:val="4865F8A9"/>
    <w:rsid w:val="48B0A88E"/>
    <w:rsid w:val="48E6045A"/>
    <w:rsid w:val="48F104B3"/>
    <w:rsid w:val="48FE1B11"/>
    <w:rsid w:val="48FFF6BF"/>
    <w:rsid w:val="49073CE6"/>
    <w:rsid w:val="49C6A708"/>
    <w:rsid w:val="49CABD4E"/>
    <w:rsid w:val="49DF9858"/>
    <w:rsid w:val="4A11B930"/>
    <w:rsid w:val="4A262DF8"/>
    <w:rsid w:val="4A665D3C"/>
    <w:rsid w:val="4A7A088F"/>
    <w:rsid w:val="4A8DBE94"/>
    <w:rsid w:val="4A9C4987"/>
    <w:rsid w:val="4AAC7A3D"/>
    <w:rsid w:val="4AC7EDCB"/>
    <w:rsid w:val="4B04D6D4"/>
    <w:rsid w:val="4B292F0B"/>
    <w:rsid w:val="4B33AD90"/>
    <w:rsid w:val="4B41FBE6"/>
    <w:rsid w:val="4B4B6474"/>
    <w:rsid w:val="4B6C7297"/>
    <w:rsid w:val="4BAD8DDA"/>
    <w:rsid w:val="4BD01A1C"/>
    <w:rsid w:val="4BD3F3D4"/>
    <w:rsid w:val="4BD7895A"/>
    <w:rsid w:val="4BDF8F05"/>
    <w:rsid w:val="4BF85088"/>
    <w:rsid w:val="4C0F1208"/>
    <w:rsid w:val="4C214BC1"/>
    <w:rsid w:val="4C3572AF"/>
    <w:rsid w:val="4C3EDFDC"/>
    <w:rsid w:val="4C4F370F"/>
    <w:rsid w:val="4C584031"/>
    <w:rsid w:val="4C681639"/>
    <w:rsid w:val="4C7749CF"/>
    <w:rsid w:val="4CAC9335"/>
    <w:rsid w:val="4CC21C0A"/>
    <w:rsid w:val="4CC2AEBB"/>
    <w:rsid w:val="4CC5E176"/>
    <w:rsid w:val="4CCAAFFA"/>
    <w:rsid w:val="4CD01116"/>
    <w:rsid w:val="4CD78BAA"/>
    <w:rsid w:val="4CE5D5C2"/>
    <w:rsid w:val="4CF8C871"/>
    <w:rsid w:val="4D083C2B"/>
    <w:rsid w:val="4D34BBA5"/>
    <w:rsid w:val="4D39CD37"/>
    <w:rsid w:val="4D3E0F90"/>
    <w:rsid w:val="4D4C18A5"/>
    <w:rsid w:val="4D50682C"/>
    <w:rsid w:val="4D59FA86"/>
    <w:rsid w:val="4D7AEBD2"/>
    <w:rsid w:val="4D88F640"/>
    <w:rsid w:val="4D9ABAD2"/>
    <w:rsid w:val="4DF6AB9D"/>
    <w:rsid w:val="4E090429"/>
    <w:rsid w:val="4E1C7269"/>
    <w:rsid w:val="4E7D17C1"/>
    <w:rsid w:val="4E8B26C6"/>
    <w:rsid w:val="4E908BCA"/>
    <w:rsid w:val="4EB3DBA9"/>
    <w:rsid w:val="4EBE2301"/>
    <w:rsid w:val="4EE3AF25"/>
    <w:rsid w:val="4EFD2CD7"/>
    <w:rsid w:val="4F07703B"/>
    <w:rsid w:val="4F08A53F"/>
    <w:rsid w:val="4F2215A7"/>
    <w:rsid w:val="4F3045CD"/>
    <w:rsid w:val="4F5ADE2E"/>
    <w:rsid w:val="4F6D4F0F"/>
    <w:rsid w:val="4F86F1DE"/>
    <w:rsid w:val="4F9390A7"/>
    <w:rsid w:val="4F99CC77"/>
    <w:rsid w:val="4F9C0DDE"/>
    <w:rsid w:val="4FA9674B"/>
    <w:rsid w:val="4FE9F3BF"/>
    <w:rsid w:val="503150F6"/>
    <w:rsid w:val="507F1198"/>
    <w:rsid w:val="50C0E162"/>
    <w:rsid w:val="50DE21AE"/>
    <w:rsid w:val="50EC15B1"/>
    <w:rsid w:val="50FB67CC"/>
    <w:rsid w:val="50FFBF4E"/>
    <w:rsid w:val="51215867"/>
    <w:rsid w:val="51300A9F"/>
    <w:rsid w:val="513BCD1E"/>
    <w:rsid w:val="51568641"/>
    <w:rsid w:val="5165C3A5"/>
    <w:rsid w:val="51717CF3"/>
    <w:rsid w:val="517A0FD7"/>
    <w:rsid w:val="518780F3"/>
    <w:rsid w:val="519461AC"/>
    <w:rsid w:val="51CF8F27"/>
    <w:rsid w:val="51DB1E46"/>
    <w:rsid w:val="51E2CE7E"/>
    <w:rsid w:val="51E9BD90"/>
    <w:rsid w:val="51EDC83D"/>
    <w:rsid w:val="51F68642"/>
    <w:rsid w:val="5201AF1F"/>
    <w:rsid w:val="5208FED3"/>
    <w:rsid w:val="521AA9A1"/>
    <w:rsid w:val="522C049E"/>
    <w:rsid w:val="523B361F"/>
    <w:rsid w:val="524454B6"/>
    <w:rsid w:val="5245F068"/>
    <w:rsid w:val="52583C51"/>
    <w:rsid w:val="52720797"/>
    <w:rsid w:val="527A5A71"/>
    <w:rsid w:val="527FE88B"/>
    <w:rsid w:val="5298E085"/>
    <w:rsid w:val="52A197D0"/>
    <w:rsid w:val="52FAE9A8"/>
    <w:rsid w:val="531086E9"/>
    <w:rsid w:val="5311D0BF"/>
    <w:rsid w:val="53141B88"/>
    <w:rsid w:val="532CAE38"/>
    <w:rsid w:val="533B7B72"/>
    <w:rsid w:val="53447977"/>
    <w:rsid w:val="535432C2"/>
    <w:rsid w:val="535593C8"/>
    <w:rsid w:val="536E8F2B"/>
    <w:rsid w:val="537F88C6"/>
    <w:rsid w:val="538F0352"/>
    <w:rsid w:val="53A1198A"/>
    <w:rsid w:val="53B862D2"/>
    <w:rsid w:val="53B8E6B9"/>
    <w:rsid w:val="53CA7F43"/>
    <w:rsid w:val="53D4BE59"/>
    <w:rsid w:val="543F36A2"/>
    <w:rsid w:val="5442E1BF"/>
    <w:rsid w:val="545C650E"/>
    <w:rsid w:val="546324DF"/>
    <w:rsid w:val="547180AC"/>
    <w:rsid w:val="548B5918"/>
    <w:rsid w:val="5492AB75"/>
    <w:rsid w:val="549BE889"/>
    <w:rsid w:val="549BF272"/>
    <w:rsid w:val="549F1C68"/>
    <w:rsid w:val="54B3AB25"/>
    <w:rsid w:val="54CDD83B"/>
    <w:rsid w:val="54F86288"/>
    <w:rsid w:val="552EDD55"/>
    <w:rsid w:val="554978A3"/>
    <w:rsid w:val="554C5285"/>
    <w:rsid w:val="5557721C"/>
    <w:rsid w:val="556274F6"/>
    <w:rsid w:val="55C5DB70"/>
    <w:rsid w:val="561B8B2C"/>
    <w:rsid w:val="561CBAC8"/>
    <w:rsid w:val="561D35F7"/>
    <w:rsid w:val="5638F89E"/>
    <w:rsid w:val="56663860"/>
    <w:rsid w:val="566A6651"/>
    <w:rsid w:val="56843309"/>
    <w:rsid w:val="56AE119F"/>
    <w:rsid w:val="5700A9C0"/>
    <w:rsid w:val="570C7344"/>
    <w:rsid w:val="571F54C4"/>
    <w:rsid w:val="57387888"/>
    <w:rsid w:val="5771C635"/>
    <w:rsid w:val="578B8903"/>
    <w:rsid w:val="57A8F7CB"/>
    <w:rsid w:val="57AF8DD4"/>
    <w:rsid w:val="57C4B56E"/>
    <w:rsid w:val="57CDEF15"/>
    <w:rsid w:val="57F0C5DE"/>
    <w:rsid w:val="5803D03E"/>
    <w:rsid w:val="58147FF8"/>
    <w:rsid w:val="5821F23F"/>
    <w:rsid w:val="582B9F5B"/>
    <w:rsid w:val="584A2359"/>
    <w:rsid w:val="584BF59C"/>
    <w:rsid w:val="584C3127"/>
    <w:rsid w:val="5853414F"/>
    <w:rsid w:val="585EAC5C"/>
    <w:rsid w:val="586F79D3"/>
    <w:rsid w:val="5871FEFB"/>
    <w:rsid w:val="5882373A"/>
    <w:rsid w:val="588FBAE0"/>
    <w:rsid w:val="58BCA2F3"/>
    <w:rsid w:val="58F5B848"/>
    <w:rsid w:val="58F5F44D"/>
    <w:rsid w:val="590DF383"/>
    <w:rsid w:val="5929EB7E"/>
    <w:rsid w:val="5959ECF3"/>
    <w:rsid w:val="597A5DF0"/>
    <w:rsid w:val="598C3034"/>
    <w:rsid w:val="59ABFF33"/>
    <w:rsid w:val="59D92747"/>
    <w:rsid w:val="59EFC8E2"/>
    <w:rsid w:val="59FFFB8B"/>
    <w:rsid w:val="5A086FA2"/>
    <w:rsid w:val="5A1660D1"/>
    <w:rsid w:val="5A3BAD7A"/>
    <w:rsid w:val="5A542013"/>
    <w:rsid w:val="5A71CE41"/>
    <w:rsid w:val="5A814887"/>
    <w:rsid w:val="5AB53562"/>
    <w:rsid w:val="5AB68B1A"/>
    <w:rsid w:val="5AB7133A"/>
    <w:rsid w:val="5AD7E756"/>
    <w:rsid w:val="5ADE4C62"/>
    <w:rsid w:val="5B0949A4"/>
    <w:rsid w:val="5B408206"/>
    <w:rsid w:val="5B508E1C"/>
    <w:rsid w:val="5B56D4AC"/>
    <w:rsid w:val="5B5DC8E8"/>
    <w:rsid w:val="5B69C81B"/>
    <w:rsid w:val="5BF4A2F5"/>
    <w:rsid w:val="5C3E1C04"/>
    <w:rsid w:val="5C54BA16"/>
    <w:rsid w:val="5C5DA363"/>
    <w:rsid w:val="5C6D4DA0"/>
    <w:rsid w:val="5CADDEEA"/>
    <w:rsid w:val="5CC943F7"/>
    <w:rsid w:val="5CF6D196"/>
    <w:rsid w:val="5D1B967B"/>
    <w:rsid w:val="5D35B06A"/>
    <w:rsid w:val="5D6F8B3A"/>
    <w:rsid w:val="5D762ED7"/>
    <w:rsid w:val="5D85BA7C"/>
    <w:rsid w:val="5D8C591E"/>
    <w:rsid w:val="5D8D64CD"/>
    <w:rsid w:val="5DC0D24A"/>
    <w:rsid w:val="5DEFB4F6"/>
    <w:rsid w:val="5DF554C7"/>
    <w:rsid w:val="5DF67CF5"/>
    <w:rsid w:val="5DF85556"/>
    <w:rsid w:val="5E07F9F4"/>
    <w:rsid w:val="5E09FFD8"/>
    <w:rsid w:val="5E110F01"/>
    <w:rsid w:val="5E2B70DC"/>
    <w:rsid w:val="5E30B673"/>
    <w:rsid w:val="5E38F076"/>
    <w:rsid w:val="5E3E9138"/>
    <w:rsid w:val="5E64E737"/>
    <w:rsid w:val="5E81A31E"/>
    <w:rsid w:val="5E95B917"/>
    <w:rsid w:val="5E9E760C"/>
    <w:rsid w:val="5EABD3EA"/>
    <w:rsid w:val="5EB36817"/>
    <w:rsid w:val="5F0559B1"/>
    <w:rsid w:val="5F1C6FB7"/>
    <w:rsid w:val="5F3156D9"/>
    <w:rsid w:val="5F4FBD9D"/>
    <w:rsid w:val="5F51AF28"/>
    <w:rsid w:val="5F5A4E81"/>
    <w:rsid w:val="5F8C014A"/>
    <w:rsid w:val="5FA7E8E1"/>
    <w:rsid w:val="5FA9B9B7"/>
    <w:rsid w:val="5FAFEAEB"/>
    <w:rsid w:val="5FB190CA"/>
    <w:rsid w:val="5FB32BF6"/>
    <w:rsid w:val="5FB8E75F"/>
    <w:rsid w:val="5FD4C1F2"/>
    <w:rsid w:val="5FD64929"/>
    <w:rsid w:val="5FD88906"/>
    <w:rsid w:val="5FF943D9"/>
    <w:rsid w:val="6009F7DC"/>
    <w:rsid w:val="60175EF0"/>
    <w:rsid w:val="601EE33C"/>
    <w:rsid w:val="602A2320"/>
    <w:rsid w:val="602CC37A"/>
    <w:rsid w:val="605619FC"/>
    <w:rsid w:val="606C9620"/>
    <w:rsid w:val="60816F1E"/>
    <w:rsid w:val="608A7C06"/>
    <w:rsid w:val="6099535D"/>
    <w:rsid w:val="60AF9847"/>
    <w:rsid w:val="60FBA6B2"/>
    <w:rsid w:val="612ADD30"/>
    <w:rsid w:val="6184835C"/>
    <w:rsid w:val="619FA4A4"/>
    <w:rsid w:val="61A1BAC0"/>
    <w:rsid w:val="61A6B5E4"/>
    <w:rsid w:val="61D6DF41"/>
    <w:rsid w:val="61FD85DF"/>
    <w:rsid w:val="6209250E"/>
    <w:rsid w:val="6231A471"/>
    <w:rsid w:val="627CEDD3"/>
    <w:rsid w:val="6295BF0A"/>
    <w:rsid w:val="62ACBD01"/>
    <w:rsid w:val="62DB322A"/>
    <w:rsid w:val="63053311"/>
    <w:rsid w:val="6316B7A3"/>
    <w:rsid w:val="631DBA00"/>
    <w:rsid w:val="632CEF49"/>
    <w:rsid w:val="63371821"/>
    <w:rsid w:val="634F62B2"/>
    <w:rsid w:val="63536300"/>
    <w:rsid w:val="637989AD"/>
    <w:rsid w:val="63B57ECE"/>
    <w:rsid w:val="63E2CB08"/>
    <w:rsid w:val="63FBCAC1"/>
    <w:rsid w:val="64033739"/>
    <w:rsid w:val="6439FF25"/>
    <w:rsid w:val="64561277"/>
    <w:rsid w:val="64626576"/>
    <w:rsid w:val="6477B4FB"/>
    <w:rsid w:val="6478F5C2"/>
    <w:rsid w:val="647CE3A0"/>
    <w:rsid w:val="64A25CDD"/>
    <w:rsid w:val="64C16650"/>
    <w:rsid w:val="64C3DE8D"/>
    <w:rsid w:val="64CF13D2"/>
    <w:rsid w:val="64E0F760"/>
    <w:rsid w:val="64ED74B7"/>
    <w:rsid w:val="653B584F"/>
    <w:rsid w:val="657C2A3D"/>
    <w:rsid w:val="657DA87B"/>
    <w:rsid w:val="65D044F5"/>
    <w:rsid w:val="65E38087"/>
    <w:rsid w:val="65E408C7"/>
    <w:rsid w:val="65E6F5A1"/>
    <w:rsid w:val="65F9AC8D"/>
    <w:rsid w:val="65FC7890"/>
    <w:rsid w:val="66179B75"/>
    <w:rsid w:val="666982FA"/>
    <w:rsid w:val="6681F831"/>
    <w:rsid w:val="66A45C99"/>
    <w:rsid w:val="66F3A555"/>
    <w:rsid w:val="6719916A"/>
    <w:rsid w:val="6741DD9F"/>
    <w:rsid w:val="67873578"/>
    <w:rsid w:val="678BE484"/>
    <w:rsid w:val="6793AA4D"/>
    <w:rsid w:val="6798E5B1"/>
    <w:rsid w:val="67B20871"/>
    <w:rsid w:val="67B2732D"/>
    <w:rsid w:val="67D3D87C"/>
    <w:rsid w:val="67D49280"/>
    <w:rsid w:val="67FCEC49"/>
    <w:rsid w:val="68101D4E"/>
    <w:rsid w:val="6853361F"/>
    <w:rsid w:val="68776870"/>
    <w:rsid w:val="687EDD09"/>
    <w:rsid w:val="687F1F82"/>
    <w:rsid w:val="687F49FA"/>
    <w:rsid w:val="68AEC3BA"/>
    <w:rsid w:val="68D49D15"/>
    <w:rsid w:val="68E07531"/>
    <w:rsid w:val="690E4E6F"/>
    <w:rsid w:val="691300F1"/>
    <w:rsid w:val="691A513A"/>
    <w:rsid w:val="691C6B87"/>
    <w:rsid w:val="6923018F"/>
    <w:rsid w:val="69275464"/>
    <w:rsid w:val="6933DFAA"/>
    <w:rsid w:val="697DD13A"/>
    <w:rsid w:val="69939567"/>
    <w:rsid w:val="699EE618"/>
    <w:rsid w:val="6A2E4108"/>
    <w:rsid w:val="6A319CC7"/>
    <w:rsid w:val="6A358278"/>
    <w:rsid w:val="6A7F15D5"/>
    <w:rsid w:val="6AA048EC"/>
    <w:rsid w:val="6AD95A2A"/>
    <w:rsid w:val="6AF7BF60"/>
    <w:rsid w:val="6B00D780"/>
    <w:rsid w:val="6B35B8A9"/>
    <w:rsid w:val="6B50368A"/>
    <w:rsid w:val="6B6E6751"/>
    <w:rsid w:val="6B863C69"/>
    <w:rsid w:val="6B98AE8E"/>
    <w:rsid w:val="6B9B257D"/>
    <w:rsid w:val="6BA0569B"/>
    <w:rsid w:val="6BCD2448"/>
    <w:rsid w:val="6BFDFDF3"/>
    <w:rsid w:val="6C10486B"/>
    <w:rsid w:val="6C12A50C"/>
    <w:rsid w:val="6C390CF9"/>
    <w:rsid w:val="6C644826"/>
    <w:rsid w:val="6C6DB5C9"/>
    <w:rsid w:val="6C737BE9"/>
    <w:rsid w:val="6CA77CEA"/>
    <w:rsid w:val="6CA9450A"/>
    <w:rsid w:val="6D0AC7B4"/>
    <w:rsid w:val="6D109593"/>
    <w:rsid w:val="6D92C71D"/>
    <w:rsid w:val="6DC36FDC"/>
    <w:rsid w:val="6DE5F44A"/>
    <w:rsid w:val="6DF08C1D"/>
    <w:rsid w:val="6DFF9F14"/>
    <w:rsid w:val="6E2AB583"/>
    <w:rsid w:val="6E41D3D3"/>
    <w:rsid w:val="6E5004E9"/>
    <w:rsid w:val="6E7B344C"/>
    <w:rsid w:val="6ECE50FE"/>
    <w:rsid w:val="6ED80A7D"/>
    <w:rsid w:val="6F029EEC"/>
    <w:rsid w:val="6F0C50CE"/>
    <w:rsid w:val="6F11A67F"/>
    <w:rsid w:val="6F11FB62"/>
    <w:rsid w:val="6F31CD28"/>
    <w:rsid w:val="6F8025B8"/>
    <w:rsid w:val="6F8FC7E4"/>
    <w:rsid w:val="6FA6B77A"/>
    <w:rsid w:val="6FA751CF"/>
    <w:rsid w:val="6FC8739D"/>
    <w:rsid w:val="6FCD9400"/>
    <w:rsid w:val="6FE39BE6"/>
    <w:rsid w:val="6FF4D4E6"/>
    <w:rsid w:val="70BE8958"/>
    <w:rsid w:val="70D023FB"/>
    <w:rsid w:val="70D12D7E"/>
    <w:rsid w:val="70D1C044"/>
    <w:rsid w:val="70DE5F6F"/>
    <w:rsid w:val="70E9F651"/>
    <w:rsid w:val="70F8E62B"/>
    <w:rsid w:val="710CB22A"/>
    <w:rsid w:val="7151B31D"/>
    <w:rsid w:val="715B5AA8"/>
    <w:rsid w:val="71604D41"/>
    <w:rsid w:val="71780C88"/>
    <w:rsid w:val="717AD144"/>
    <w:rsid w:val="71C18177"/>
    <w:rsid w:val="71D5F3EA"/>
    <w:rsid w:val="71EF8982"/>
    <w:rsid w:val="71F28801"/>
    <w:rsid w:val="72016B55"/>
    <w:rsid w:val="7208620D"/>
    <w:rsid w:val="72149D50"/>
    <w:rsid w:val="72434C3D"/>
    <w:rsid w:val="7268817C"/>
    <w:rsid w:val="727C3D01"/>
    <w:rsid w:val="7288EA5A"/>
    <w:rsid w:val="7294229E"/>
    <w:rsid w:val="7296A23C"/>
    <w:rsid w:val="72B5DEEC"/>
    <w:rsid w:val="72CA5D6E"/>
    <w:rsid w:val="72D6BA08"/>
    <w:rsid w:val="72F07597"/>
    <w:rsid w:val="72F303B3"/>
    <w:rsid w:val="72F7F365"/>
    <w:rsid w:val="730F002C"/>
    <w:rsid w:val="731925BA"/>
    <w:rsid w:val="7334B54E"/>
    <w:rsid w:val="733AA164"/>
    <w:rsid w:val="7349DA87"/>
    <w:rsid w:val="73774DED"/>
    <w:rsid w:val="737772F1"/>
    <w:rsid w:val="73D62AFD"/>
    <w:rsid w:val="73DBC768"/>
    <w:rsid w:val="73E1FBA0"/>
    <w:rsid w:val="73F0D9CE"/>
    <w:rsid w:val="73F137DA"/>
    <w:rsid w:val="742D30A0"/>
    <w:rsid w:val="743641E0"/>
    <w:rsid w:val="743FBDD3"/>
    <w:rsid w:val="743FDE8E"/>
    <w:rsid w:val="7441E111"/>
    <w:rsid w:val="746B1DA0"/>
    <w:rsid w:val="7485821A"/>
    <w:rsid w:val="74890807"/>
    <w:rsid w:val="749E034B"/>
    <w:rsid w:val="74BC34DA"/>
    <w:rsid w:val="74C94E08"/>
    <w:rsid w:val="74CAA8A7"/>
    <w:rsid w:val="74E197F3"/>
    <w:rsid w:val="74FA6748"/>
    <w:rsid w:val="750AF7D1"/>
    <w:rsid w:val="750BEEC3"/>
    <w:rsid w:val="7521567B"/>
    <w:rsid w:val="75A261A2"/>
    <w:rsid w:val="75BE07A8"/>
    <w:rsid w:val="75F7141B"/>
    <w:rsid w:val="760BE519"/>
    <w:rsid w:val="76262245"/>
    <w:rsid w:val="762C913D"/>
    <w:rsid w:val="7652A412"/>
    <w:rsid w:val="767001BD"/>
    <w:rsid w:val="76731219"/>
    <w:rsid w:val="76A486B8"/>
    <w:rsid w:val="76A563BD"/>
    <w:rsid w:val="76B3F262"/>
    <w:rsid w:val="76E4EA11"/>
    <w:rsid w:val="76EA5647"/>
    <w:rsid w:val="76F5E3DB"/>
    <w:rsid w:val="7701F051"/>
    <w:rsid w:val="773156C6"/>
    <w:rsid w:val="773CC0F5"/>
    <w:rsid w:val="774B6D94"/>
    <w:rsid w:val="77550E76"/>
    <w:rsid w:val="77840FC7"/>
    <w:rsid w:val="77A58F71"/>
    <w:rsid w:val="77EB8475"/>
    <w:rsid w:val="783A8F93"/>
    <w:rsid w:val="783B048A"/>
    <w:rsid w:val="7842E975"/>
    <w:rsid w:val="784B4C97"/>
    <w:rsid w:val="785BEB9B"/>
    <w:rsid w:val="7890E73C"/>
    <w:rsid w:val="78B97B2C"/>
    <w:rsid w:val="78BBFF00"/>
    <w:rsid w:val="78EAA94E"/>
    <w:rsid w:val="792A91D7"/>
    <w:rsid w:val="79414CE7"/>
    <w:rsid w:val="795373FA"/>
    <w:rsid w:val="798EC2A7"/>
    <w:rsid w:val="79AC2246"/>
    <w:rsid w:val="79BB4A46"/>
    <w:rsid w:val="79C1CD84"/>
    <w:rsid w:val="79C1D84C"/>
    <w:rsid w:val="79FB781C"/>
    <w:rsid w:val="7A0DA1FF"/>
    <w:rsid w:val="7A129BCC"/>
    <w:rsid w:val="7A140281"/>
    <w:rsid w:val="7A5432E0"/>
    <w:rsid w:val="7A991C96"/>
    <w:rsid w:val="7AB3521C"/>
    <w:rsid w:val="7ABC12B3"/>
    <w:rsid w:val="7AC496C0"/>
    <w:rsid w:val="7AD736D9"/>
    <w:rsid w:val="7B3C8FD5"/>
    <w:rsid w:val="7B4753A1"/>
    <w:rsid w:val="7B51A3B8"/>
    <w:rsid w:val="7B6873C0"/>
    <w:rsid w:val="7BBF5316"/>
    <w:rsid w:val="7BD0D360"/>
    <w:rsid w:val="7BDABEC4"/>
    <w:rsid w:val="7BDF8BFD"/>
    <w:rsid w:val="7BDFED8D"/>
    <w:rsid w:val="7BED5169"/>
    <w:rsid w:val="7C0A19FA"/>
    <w:rsid w:val="7C29EDC5"/>
    <w:rsid w:val="7C46E6A5"/>
    <w:rsid w:val="7C5C5A7C"/>
    <w:rsid w:val="7C835A23"/>
    <w:rsid w:val="7C8851C9"/>
    <w:rsid w:val="7C8E6F3C"/>
    <w:rsid w:val="7C9C3769"/>
    <w:rsid w:val="7CB02B77"/>
    <w:rsid w:val="7D04EF4C"/>
    <w:rsid w:val="7D0B3D9E"/>
    <w:rsid w:val="7D2786C8"/>
    <w:rsid w:val="7D4388E1"/>
    <w:rsid w:val="7D67A657"/>
    <w:rsid w:val="7D685D9E"/>
    <w:rsid w:val="7D77A133"/>
    <w:rsid w:val="7D78CD33"/>
    <w:rsid w:val="7DA4E0B1"/>
    <w:rsid w:val="7DA9F4E4"/>
    <w:rsid w:val="7DBADFE8"/>
    <w:rsid w:val="7DC1AD77"/>
    <w:rsid w:val="7DC6D113"/>
    <w:rsid w:val="7DC92308"/>
    <w:rsid w:val="7DD0B743"/>
    <w:rsid w:val="7DD8658C"/>
    <w:rsid w:val="7DF2E434"/>
    <w:rsid w:val="7E10A755"/>
    <w:rsid w:val="7E1E551D"/>
    <w:rsid w:val="7E2FBE3C"/>
    <w:rsid w:val="7E3FF6C5"/>
    <w:rsid w:val="7E4FBAC1"/>
    <w:rsid w:val="7E55FF87"/>
    <w:rsid w:val="7E5EEEA8"/>
    <w:rsid w:val="7E7DB187"/>
    <w:rsid w:val="7E99B0F3"/>
    <w:rsid w:val="7EB334F3"/>
    <w:rsid w:val="7EBF1012"/>
    <w:rsid w:val="7EBF5A12"/>
    <w:rsid w:val="7ED29879"/>
    <w:rsid w:val="7EF54FE6"/>
    <w:rsid w:val="7F028C9B"/>
    <w:rsid w:val="7F10B23E"/>
    <w:rsid w:val="7F16FE14"/>
    <w:rsid w:val="7F38A69A"/>
    <w:rsid w:val="7F5E8296"/>
    <w:rsid w:val="7F99133C"/>
    <w:rsid w:val="7FA1BB1F"/>
    <w:rsid w:val="7FB9D413"/>
    <w:rsid w:val="7F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25A06"/>
  <w15:docId w15:val="{ABA77B4D-916E-41CF-B894-6D8A4BEB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5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9F535A"/>
    <w:pPr>
      <w:jc w:val="both"/>
    </w:pPr>
  </w:style>
  <w:style w:type="paragraph" w:styleId="NormalWeb">
    <w:name w:val="Normal (Web)"/>
    <w:basedOn w:val="Normal"/>
    <w:uiPriority w:val="99"/>
    <w:unhideWhenUsed/>
    <w:rsid w:val="007B4A66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295A1B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</Template>
  <TotalTime>76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</dc:title>
  <dc:subject>Microprocessor-Based Design</dc:subject>
  <dc:creator>schirner</dc:creator>
  <cp:keywords/>
  <dc:description/>
  <cp:lastModifiedBy>Evan Moncheck</cp:lastModifiedBy>
  <cp:revision>2</cp:revision>
  <cp:lastPrinted>2024-11-28T03:02:00Z</cp:lastPrinted>
  <dcterms:created xsi:type="dcterms:W3CDTF">2025-01-08T23:47:00Z</dcterms:created>
  <dcterms:modified xsi:type="dcterms:W3CDTF">2025-01-08T23:47:00Z</dcterms:modified>
</cp:coreProperties>
</file>